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0"/>
      </w:tblGrid>
      <w:tr w:rsidR="004F41D1" w14:paraId="00D41E89" w14:textId="77777777" w:rsidTr="004F41D1">
        <w:tc>
          <w:tcPr>
            <w:tcW w:w="3590" w:type="dxa"/>
          </w:tcPr>
          <w:p w14:paraId="4DDBB5A3" w14:textId="77777777" w:rsidR="004F41D1" w:rsidRDefault="004F41D1" w:rsidP="00552893">
            <w:pPr>
              <w:pStyle w:val="Heading3"/>
              <w:jc w:val="center"/>
              <w:outlineLvl w:val="2"/>
            </w:pPr>
          </w:p>
        </w:tc>
      </w:tr>
    </w:tbl>
    <w:tbl>
      <w:tblPr>
        <w:tblStyle w:val="WWNSpellTitleTable"/>
        <w:tblW w:w="3528" w:type="dxa"/>
        <w:tblLook w:val="04A0" w:firstRow="1" w:lastRow="0" w:firstColumn="1" w:lastColumn="0" w:noHBand="0" w:noVBand="1"/>
      </w:tblPr>
      <w:tblGrid>
        <w:gridCol w:w="691"/>
        <w:gridCol w:w="377"/>
        <w:gridCol w:w="299"/>
        <w:gridCol w:w="377"/>
        <w:gridCol w:w="731"/>
        <w:gridCol w:w="377"/>
        <w:gridCol w:w="299"/>
        <w:gridCol w:w="377"/>
      </w:tblGrid>
      <w:tr w:rsidR="003523D2" w14:paraId="7A0E4E61" w14:textId="77777777" w:rsidTr="004F41D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315E9779" w14:textId="63FABA4C" w:rsidR="003523D2" w:rsidRPr="003523D2" w:rsidRDefault="003523D2" w:rsidP="00D359E7">
            <w:pPr>
              <w:pStyle w:val="Table"/>
            </w:pPr>
            <w:r w:rsidRPr="003523D2">
              <w:t>HP:</w:t>
            </w:r>
          </w:p>
        </w:tc>
        <w:tc>
          <w:tcPr>
            <w:tcW w:w="377" w:type="dxa"/>
            <w:tcBorders>
              <w:bottom w:val="single" w:sz="4" w:space="0" w:color="auto"/>
            </w:tcBorders>
            <w:vAlign w:val="bottom"/>
          </w:tcPr>
          <w:p w14:paraId="14E5D753" w14:textId="77777777" w:rsidR="003523D2" w:rsidRDefault="003523D2" w:rsidP="00D359E7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" w:type="dxa"/>
            <w:tcBorders>
              <w:bottom w:val="single" w:sz="4" w:space="0" w:color="auto"/>
            </w:tcBorders>
            <w:vAlign w:val="bottom"/>
          </w:tcPr>
          <w:p w14:paraId="508240E0" w14:textId="11E1E3CA" w:rsidR="003523D2" w:rsidRDefault="003523D2" w:rsidP="00D359E7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377" w:type="dxa"/>
            <w:tcBorders>
              <w:bottom w:val="single" w:sz="4" w:space="0" w:color="auto"/>
            </w:tcBorders>
            <w:vAlign w:val="bottom"/>
          </w:tcPr>
          <w:p w14:paraId="2FFFB448" w14:textId="77777777" w:rsidR="003523D2" w:rsidRDefault="003523D2" w:rsidP="00D359E7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dxa"/>
            <w:vAlign w:val="bottom"/>
          </w:tcPr>
          <w:p w14:paraId="7FB3FF00" w14:textId="3FE33EEE" w:rsidR="003523D2" w:rsidRPr="003523D2" w:rsidRDefault="003523D2" w:rsidP="00D359E7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3D2">
              <w:t>Strain</w:t>
            </w:r>
            <w:r>
              <w:t>:</w:t>
            </w:r>
          </w:p>
        </w:tc>
        <w:tc>
          <w:tcPr>
            <w:tcW w:w="377" w:type="dxa"/>
            <w:tcBorders>
              <w:bottom w:val="single" w:sz="4" w:space="0" w:color="auto"/>
            </w:tcBorders>
            <w:vAlign w:val="bottom"/>
          </w:tcPr>
          <w:p w14:paraId="374AA2D4" w14:textId="77777777" w:rsidR="003523D2" w:rsidRDefault="003523D2" w:rsidP="00D359E7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" w:type="dxa"/>
            <w:tcBorders>
              <w:bottom w:val="single" w:sz="4" w:space="0" w:color="auto"/>
            </w:tcBorders>
            <w:vAlign w:val="bottom"/>
          </w:tcPr>
          <w:p w14:paraId="4555745C" w14:textId="21EC7C4C" w:rsidR="003523D2" w:rsidRDefault="003523D2" w:rsidP="00D359E7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377" w:type="dxa"/>
            <w:tcBorders>
              <w:bottom w:val="single" w:sz="4" w:space="0" w:color="auto"/>
            </w:tcBorders>
            <w:vAlign w:val="bottom"/>
          </w:tcPr>
          <w:p w14:paraId="7A5DC2FD" w14:textId="77777777" w:rsidR="003523D2" w:rsidRDefault="003523D2" w:rsidP="00D359E7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A90A6" w14:textId="4FB984A6" w:rsidR="007A7849" w:rsidRDefault="007A7849" w:rsidP="00D359E7">
      <w:pPr>
        <w:pStyle w:val="Table"/>
      </w:pPr>
    </w:p>
    <w:tbl>
      <w:tblPr>
        <w:tblStyle w:val="WWNTable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</w:tblGrid>
      <w:tr w:rsidR="007A7849" w14:paraId="10F8FE91" w14:textId="77777777" w:rsidTr="007A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8" w:type="dxa"/>
          </w:tcPr>
          <w:p w14:paraId="781B944A" w14:textId="7FEBA3ED" w:rsidR="007A7849" w:rsidRPr="00F75C92" w:rsidRDefault="007A7849" w:rsidP="00D359E7">
            <w:pPr>
              <w:pStyle w:val="Table"/>
            </w:pPr>
            <w:r w:rsidRPr="00F75C92">
              <w:t>HD</w:t>
            </w:r>
          </w:p>
        </w:tc>
        <w:tc>
          <w:tcPr>
            <w:tcW w:w="718" w:type="dxa"/>
          </w:tcPr>
          <w:p w14:paraId="5514C9ED" w14:textId="31404673" w:rsidR="007A7849" w:rsidRPr="00F75C92" w:rsidRDefault="007A7849" w:rsidP="00D359E7">
            <w:pPr>
              <w:pStyle w:val="Table"/>
            </w:pPr>
            <w:r w:rsidRPr="00F75C92">
              <w:t>AC</w:t>
            </w:r>
          </w:p>
        </w:tc>
        <w:tc>
          <w:tcPr>
            <w:tcW w:w="718" w:type="dxa"/>
          </w:tcPr>
          <w:p w14:paraId="19936A6F" w14:textId="36B3E911" w:rsidR="007A7849" w:rsidRPr="00F75C92" w:rsidRDefault="007A7849" w:rsidP="00D359E7">
            <w:pPr>
              <w:pStyle w:val="Table"/>
            </w:pPr>
            <w:r w:rsidRPr="00F75C92">
              <w:t>Atk</w:t>
            </w:r>
            <w:r w:rsidR="006D0D26">
              <w:t>.</w:t>
            </w:r>
          </w:p>
        </w:tc>
        <w:tc>
          <w:tcPr>
            <w:tcW w:w="718" w:type="dxa"/>
          </w:tcPr>
          <w:p w14:paraId="4766D5ED" w14:textId="10C4814F" w:rsidR="007A7849" w:rsidRPr="00F75C92" w:rsidRDefault="007A7849" w:rsidP="00D359E7">
            <w:pPr>
              <w:pStyle w:val="Table"/>
            </w:pPr>
            <w:r w:rsidRPr="00F75C92">
              <w:t>Dmg.</w:t>
            </w:r>
          </w:p>
        </w:tc>
        <w:tc>
          <w:tcPr>
            <w:tcW w:w="718" w:type="dxa"/>
          </w:tcPr>
          <w:p w14:paraId="4F29C861" w14:textId="25189081" w:rsidR="007A7849" w:rsidRPr="00F75C92" w:rsidRDefault="007A7849" w:rsidP="00D359E7">
            <w:pPr>
              <w:pStyle w:val="Table"/>
            </w:pPr>
            <w:r w:rsidRPr="00F75C92">
              <w:t>Shock</w:t>
            </w:r>
          </w:p>
        </w:tc>
      </w:tr>
      <w:tr w:rsidR="007A7849" w14:paraId="14000368" w14:textId="77777777" w:rsidTr="0050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718" w:type="dxa"/>
          </w:tcPr>
          <w:p w14:paraId="3B4AC589" w14:textId="77777777" w:rsidR="007A7849" w:rsidRDefault="007A7849" w:rsidP="00D359E7">
            <w:pPr>
              <w:pStyle w:val="Table"/>
            </w:pPr>
          </w:p>
        </w:tc>
        <w:tc>
          <w:tcPr>
            <w:tcW w:w="718" w:type="dxa"/>
          </w:tcPr>
          <w:p w14:paraId="3E88EFD6" w14:textId="77777777" w:rsidR="007A7849" w:rsidRDefault="007A7849" w:rsidP="00D359E7">
            <w:pPr>
              <w:pStyle w:val="Table"/>
            </w:pPr>
          </w:p>
        </w:tc>
        <w:tc>
          <w:tcPr>
            <w:tcW w:w="718" w:type="dxa"/>
          </w:tcPr>
          <w:p w14:paraId="2665C121" w14:textId="77777777" w:rsidR="007A7849" w:rsidRDefault="007A7849" w:rsidP="00D359E7">
            <w:pPr>
              <w:pStyle w:val="Table"/>
            </w:pPr>
          </w:p>
        </w:tc>
        <w:tc>
          <w:tcPr>
            <w:tcW w:w="718" w:type="dxa"/>
          </w:tcPr>
          <w:p w14:paraId="28AEE768" w14:textId="77777777" w:rsidR="007A7849" w:rsidRDefault="007A7849" w:rsidP="00D359E7">
            <w:pPr>
              <w:pStyle w:val="Table"/>
            </w:pPr>
          </w:p>
        </w:tc>
        <w:tc>
          <w:tcPr>
            <w:tcW w:w="718" w:type="dxa"/>
          </w:tcPr>
          <w:p w14:paraId="58F04125" w14:textId="77777777" w:rsidR="007A7849" w:rsidRDefault="007A7849" w:rsidP="00D359E7">
            <w:pPr>
              <w:pStyle w:val="Table"/>
            </w:pPr>
          </w:p>
        </w:tc>
      </w:tr>
      <w:tr w:rsidR="007A7849" w14:paraId="674D0397" w14:textId="77777777" w:rsidTr="006655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18" w:type="dxa"/>
            <w:tcBorders>
              <w:bottom w:val="single" w:sz="4" w:space="0" w:color="auto"/>
            </w:tcBorders>
          </w:tcPr>
          <w:p w14:paraId="5F8F73E3" w14:textId="6046B18A" w:rsidR="007A7849" w:rsidRPr="003674A0" w:rsidRDefault="007A7849" w:rsidP="00D359E7">
            <w:pPr>
              <w:pStyle w:val="Table"/>
            </w:pPr>
            <w:r w:rsidRPr="003674A0">
              <w:t>Move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1D5DB3C4" w14:textId="4A472738" w:rsidR="007A7849" w:rsidRPr="003674A0" w:rsidRDefault="007A7849" w:rsidP="00D359E7">
            <w:pPr>
              <w:pStyle w:val="Table"/>
            </w:pPr>
            <w:r w:rsidRPr="003674A0">
              <w:t>ML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2EC63A0D" w14:textId="22AF722A" w:rsidR="007A7849" w:rsidRPr="003674A0" w:rsidRDefault="007A7849" w:rsidP="00D359E7">
            <w:pPr>
              <w:pStyle w:val="Table"/>
            </w:pPr>
            <w:r w:rsidRPr="003674A0">
              <w:t>Inst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05ADC205" w14:textId="60B70783" w:rsidR="007A7849" w:rsidRPr="003674A0" w:rsidRDefault="0066557C" w:rsidP="00D359E7">
            <w:pPr>
              <w:pStyle w:val="Table"/>
            </w:pPr>
            <w:r w:rsidRPr="003674A0">
              <w:t>Skill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75F8DD41" w14:textId="50341593" w:rsidR="007A7849" w:rsidRPr="003674A0" w:rsidRDefault="0066557C" w:rsidP="00D359E7">
            <w:pPr>
              <w:pStyle w:val="Table"/>
            </w:pPr>
            <w:r w:rsidRPr="003674A0">
              <w:t>Save</w:t>
            </w:r>
          </w:p>
        </w:tc>
      </w:tr>
      <w:tr w:rsidR="007A7849" w14:paraId="3041A5E8" w14:textId="77777777" w:rsidTr="0050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718" w:type="dxa"/>
            <w:tcBorders>
              <w:top w:val="single" w:sz="4" w:space="0" w:color="auto"/>
            </w:tcBorders>
          </w:tcPr>
          <w:p w14:paraId="108FB729" w14:textId="77777777" w:rsidR="007A7849" w:rsidRDefault="007A7849" w:rsidP="00D359E7">
            <w:pPr>
              <w:pStyle w:val="Table"/>
            </w:pP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74726AAC" w14:textId="77777777" w:rsidR="007A7849" w:rsidRDefault="007A7849" w:rsidP="00D359E7">
            <w:pPr>
              <w:pStyle w:val="Table"/>
            </w:pP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64732CF6" w14:textId="77777777" w:rsidR="007A7849" w:rsidRDefault="007A7849" w:rsidP="00D359E7">
            <w:pPr>
              <w:pStyle w:val="Table"/>
            </w:pP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3190C989" w14:textId="77777777" w:rsidR="007A7849" w:rsidRDefault="007A7849" w:rsidP="00D359E7">
            <w:pPr>
              <w:pStyle w:val="Table"/>
            </w:pP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1A906364" w14:textId="77777777" w:rsidR="007A7849" w:rsidRDefault="007A7849" w:rsidP="00D359E7">
            <w:pPr>
              <w:pStyle w:val="Table"/>
            </w:pPr>
          </w:p>
        </w:tc>
      </w:tr>
    </w:tbl>
    <w:p w14:paraId="0D20234E" w14:textId="62E61611" w:rsidR="0037406C" w:rsidRDefault="0037406C" w:rsidP="0037406C">
      <w:pPr>
        <w:pStyle w:val="TableHeading"/>
      </w:pPr>
      <w:r>
        <w:t>Attacks and Abilities</w:t>
      </w:r>
    </w:p>
    <w:tbl>
      <w:tblPr>
        <w:tblStyle w:val="WWNTable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</w:tblGrid>
      <w:tr w:rsidR="00A15C16" w14:paraId="5B72798A" w14:textId="77777777" w:rsidTr="00502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8" w:type="dxa"/>
          </w:tcPr>
          <w:p w14:paraId="688DA61F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</w:tcPr>
          <w:p w14:paraId="1D2AEA40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</w:tcPr>
          <w:p w14:paraId="12695DD0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</w:tcPr>
          <w:p w14:paraId="6F40AFC1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</w:tcPr>
          <w:p w14:paraId="1FA36BFD" w14:textId="77777777" w:rsidR="00A15C16" w:rsidRDefault="00A15C16" w:rsidP="00D359E7">
            <w:pPr>
              <w:pStyle w:val="Table"/>
            </w:pPr>
          </w:p>
        </w:tc>
      </w:tr>
      <w:tr w:rsidR="00A15C16" w14:paraId="5D6C180B" w14:textId="77777777" w:rsidTr="0050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14:paraId="51AD788D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14:paraId="06F695C3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14:paraId="3CDC19D4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14:paraId="62D7B880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14:paraId="08CDE237" w14:textId="77777777" w:rsidR="00A15C16" w:rsidRDefault="00A15C16" w:rsidP="00D359E7">
            <w:pPr>
              <w:pStyle w:val="Table"/>
            </w:pPr>
          </w:p>
        </w:tc>
      </w:tr>
      <w:tr w:rsidR="00A15C16" w14:paraId="0A1650A0" w14:textId="77777777" w:rsidTr="0050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14:paraId="16E34374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14:paraId="279F6A5F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14:paraId="29C07EF4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14:paraId="58D31235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14:paraId="346E649B" w14:textId="77777777" w:rsidR="00A15C16" w:rsidRDefault="00A15C16" w:rsidP="00D359E7">
            <w:pPr>
              <w:pStyle w:val="Table"/>
            </w:pPr>
          </w:p>
        </w:tc>
      </w:tr>
      <w:tr w:rsidR="00A15C16" w14:paraId="2579373E" w14:textId="77777777" w:rsidTr="0050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14:paraId="151FB416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14:paraId="7C4C7F0A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14:paraId="1DB294AD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14:paraId="66FE7601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14:paraId="4B01F74E" w14:textId="77777777" w:rsidR="00A15C16" w:rsidRDefault="00A15C16" w:rsidP="00D359E7">
            <w:pPr>
              <w:pStyle w:val="Table"/>
            </w:pPr>
          </w:p>
        </w:tc>
      </w:tr>
    </w:tbl>
    <w:p w14:paraId="27BD1E7B" w14:textId="1432D77C" w:rsidR="0037406C" w:rsidRDefault="00A9357B" w:rsidP="00A9357B">
      <w:pPr>
        <w:pStyle w:val="TableHeading"/>
      </w:pPr>
      <w:r>
        <w:t>Notes</w:t>
      </w:r>
    </w:p>
    <w:tbl>
      <w:tblPr>
        <w:tblStyle w:val="WWNSpellTitleTable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590"/>
      </w:tblGrid>
      <w:tr w:rsidR="00F25E69" w14:paraId="06C64612" w14:textId="77777777" w:rsidTr="00F25E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tcBorders>
              <w:bottom w:val="single" w:sz="4" w:space="0" w:color="auto"/>
            </w:tcBorders>
          </w:tcPr>
          <w:p w14:paraId="0E199719" w14:textId="77777777" w:rsidR="00F25E69" w:rsidRDefault="00F25E69" w:rsidP="00F25E69">
            <w:pPr>
              <w:ind w:firstLine="0"/>
              <w:contextualSpacing w:val="0"/>
              <w:jc w:val="center"/>
            </w:pPr>
          </w:p>
        </w:tc>
      </w:tr>
      <w:tr w:rsidR="00F25E69" w14:paraId="23F9A816" w14:textId="77777777" w:rsidTr="00F25E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tcBorders>
              <w:top w:val="single" w:sz="4" w:space="0" w:color="auto"/>
              <w:bottom w:val="single" w:sz="4" w:space="0" w:color="auto"/>
            </w:tcBorders>
          </w:tcPr>
          <w:p w14:paraId="7F7AC58D" w14:textId="77777777" w:rsidR="00F25E69" w:rsidRDefault="00F25E69" w:rsidP="00F25E69">
            <w:pPr>
              <w:ind w:firstLine="0"/>
              <w:contextualSpacing w:val="0"/>
              <w:jc w:val="center"/>
            </w:pPr>
          </w:p>
        </w:tc>
      </w:tr>
      <w:tr w:rsidR="00F25E69" w14:paraId="3BFCE86A" w14:textId="77777777" w:rsidTr="00F25E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tcBorders>
              <w:top w:val="single" w:sz="4" w:space="0" w:color="auto"/>
              <w:bottom w:val="single" w:sz="4" w:space="0" w:color="auto"/>
            </w:tcBorders>
          </w:tcPr>
          <w:p w14:paraId="3BB22331" w14:textId="77777777" w:rsidR="00F25E69" w:rsidRDefault="00F25E69" w:rsidP="00F25E69">
            <w:pPr>
              <w:ind w:firstLine="0"/>
              <w:contextualSpacing w:val="0"/>
              <w:jc w:val="center"/>
            </w:pPr>
          </w:p>
        </w:tc>
      </w:tr>
      <w:tr w:rsidR="00F25E69" w14:paraId="16E436BF" w14:textId="77777777" w:rsidTr="00F25E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tcBorders>
              <w:top w:val="single" w:sz="4" w:space="0" w:color="auto"/>
              <w:bottom w:val="single" w:sz="4" w:space="0" w:color="auto"/>
            </w:tcBorders>
          </w:tcPr>
          <w:p w14:paraId="38A11660" w14:textId="77777777" w:rsidR="00F25E69" w:rsidRDefault="00F25E69" w:rsidP="00F25E69">
            <w:pPr>
              <w:ind w:firstLine="0"/>
              <w:contextualSpacing w:val="0"/>
              <w:jc w:val="center"/>
            </w:pPr>
          </w:p>
        </w:tc>
      </w:tr>
      <w:tr w:rsidR="00F25E69" w14:paraId="306EE9DF" w14:textId="77777777" w:rsidTr="00F25E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tcBorders>
              <w:top w:val="single" w:sz="4" w:space="0" w:color="auto"/>
            </w:tcBorders>
          </w:tcPr>
          <w:p w14:paraId="723D3032" w14:textId="77777777" w:rsidR="00F25E69" w:rsidRDefault="00F25E69" w:rsidP="00F25E69">
            <w:pPr>
              <w:ind w:firstLine="0"/>
              <w:contextualSpacing w:val="0"/>
              <w:jc w:val="center"/>
            </w:pPr>
          </w:p>
        </w:tc>
      </w:tr>
    </w:tbl>
    <w:p w14:paraId="5E16D89F" w14:textId="2CC62D75" w:rsidR="00A9357B" w:rsidRDefault="00AC7E1A" w:rsidP="00B24F45">
      <w:pPr>
        <w:pStyle w:val="TableHeading"/>
      </w:pPr>
      <w:r>
        <w:lastRenderedPageBreak/>
        <w:t>Encumbrance</w:t>
      </w:r>
    </w:p>
    <w:tbl>
      <w:tblPr>
        <w:tblStyle w:val="WWNSpellTitleTable"/>
        <w:tblW w:w="0" w:type="auto"/>
        <w:tblLook w:val="04A0" w:firstRow="1" w:lastRow="0" w:firstColumn="1" w:lastColumn="0" w:noHBand="0" w:noVBand="1"/>
      </w:tblPr>
      <w:tblGrid>
        <w:gridCol w:w="2070"/>
        <w:gridCol w:w="506"/>
        <w:gridCol w:w="507"/>
        <w:gridCol w:w="507"/>
      </w:tblGrid>
      <w:tr w:rsidR="0019585C" w14:paraId="1630948F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  <w:shd w:val="clear" w:color="auto" w:fill="E7E6E6" w:themeFill="background2"/>
          </w:tcPr>
          <w:p w14:paraId="21215117" w14:textId="77777777" w:rsidR="0019585C" w:rsidRDefault="0019585C" w:rsidP="00D359E7">
            <w:pPr>
              <w:pStyle w:val="Table"/>
            </w:pPr>
          </w:p>
        </w:tc>
      </w:tr>
      <w:tr w:rsidR="0019585C" w14:paraId="3C9D9A99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</w:tcPr>
          <w:p w14:paraId="60BFE413" w14:textId="77777777" w:rsidR="0019585C" w:rsidRDefault="0019585C" w:rsidP="00D359E7">
            <w:pPr>
              <w:pStyle w:val="Table"/>
            </w:pPr>
          </w:p>
        </w:tc>
      </w:tr>
      <w:tr w:rsidR="0019585C" w14:paraId="1EA33B15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  <w:shd w:val="clear" w:color="auto" w:fill="E7E6E6" w:themeFill="background2"/>
          </w:tcPr>
          <w:p w14:paraId="0540B66E" w14:textId="77777777" w:rsidR="0019585C" w:rsidRDefault="0019585C" w:rsidP="00D359E7">
            <w:pPr>
              <w:pStyle w:val="Table"/>
            </w:pPr>
          </w:p>
        </w:tc>
      </w:tr>
      <w:tr w:rsidR="0019585C" w14:paraId="6164B299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</w:tcPr>
          <w:p w14:paraId="771E530B" w14:textId="77777777" w:rsidR="0019585C" w:rsidRDefault="0019585C" w:rsidP="00D359E7">
            <w:pPr>
              <w:pStyle w:val="Table"/>
            </w:pPr>
          </w:p>
        </w:tc>
      </w:tr>
      <w:tr w:rsidR="0019585C" w14:paraId="65E079BB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  <w:shd w:val="clear" w:color="auto" w:fill="E7E6E6" w:themeFill="background2"/>
          </w:tcPr>
          <w:p w14:paraId="6F247D1B" w14:textId="77777777" w:rsidR="0019585C" w:rsidRDefault="0019585C" w:rsidP="00D359E7">
            <w:pPr>
              <w:pStyle w:val="Table"/>
            </w:pPr>
          </w:p>
        </w:tc>
      </w:tr>
      <w:tr w:rsidR="0019585C" w14:paraId="090A7216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</w:tcPr>
          <w:p w14:paraId="6FAADDC3" w14:textId="77777777" w:rsidR="0019585C" w:rsidRDefault="0019585C" w:rsidP="00D359E7">
            <w:pPr>
              <w:pStyle w:val="Table"/>
            </w:pPr>
          </w:p>
        </w:tc>
      </w:tr>
      <w:tr w:rsidR="0019585C" w14:paraId="2DBB6B8B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  <w:shd w:val="clear" w:color="auto" w:fill="E7E6E6" w:themeFill="background2"/>
          </w:tcPr>
          <w:p w14:paraId="70C76D5D" w14:textId="77777777" w:rsidR="0019585C" w:rsidRDefault="0019585C" w:rsidP="00D359E7">
            <w:pPr>
              <w:pStyle w:val="Table"/>
            </w:pPr>
          </w:p>
        </w:tc>
      </w:tr>
      <w:tr w:rsidR="0019585C" w14:paraId="0DE6153C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</w:tcPr>
          <w:p w14:paraId="0A19768F" w14:textId="77777777" w:rsidR="0019585C" w:rsidRDefault="0019585C" w:rsidP="00D359E7">
            <w:pPr>
              <w:pStyle w:val="Table"/>
            </w:pPr>
          </w:p>
        </w:tc>
      </w:tr>
      <w:tr w:rsidR="0019585C" w14:paraId="27ECE815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  <w:shd w:val="clear" w:color="auto" w:fill="E7E6E6" w:themeFill="background2"/>
          </w:tcPr>
          <w:p w14:paraId="04897227" w14:textId="77777777" w:rsidR="0019585C" w:rsidRDefault="0019585C" w:rsidP="00D359E7">
            <w:pPr>
              <w:pStyle w:val="Table"/>
            </w:pPr>
          </w:p>
        </w:tc>
      </w:tr>
      <w:tr w:rsidR="00C15F05" w14:paraId="6D98FBDC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  <w:shd w:val="clear" w:color="auto" w:fill="auto"/>
          </w:tcPr>
          <w:p w14:paraId="2E9A3967" w14:textId="77777777" w:rsidR="00C15F05" w:rsidRDefault="00C15F05" w:rsidP="00D359E7">
            <w:pPr>
              <w:pStyle w:val="Table"/>
            </w:pPr>
          </w:p>
        </w:tc>
      </w:tr>
      <w:tr w:rsidR="00C15F05" w14:paraId="7E1D98B4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  <w:shd w:val="clear" w:color="auto" w:fill="E7E6E6" w:themeFill="background2"/>
          </w:tcPr>
          <w:p w14:paraId="0E8E2491" w14:textId="77777777" w:rsidR="00C15F05" w:rsidRDefault="00C15F05" w:rsidP="00D359E7">
            <w:pPr>
              <w:pStyle w:val="Table"/>
            </w:pPr>
          </w:p>
        </w:tc>
      </w:tr>
      <w:tr w:rsidR="00C15F05" w14:paraId="55516B44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  <w:shd w:val="clear" w:color="auto" w:fill="auto"/>
          </w:tcPr>
          <w:p w14:paraId="2AFA09A9" w14:textId="77777777" w:rsidR="00C15F05" w:rsidRDefault="00C15F05" w:rsidP="00D359E7">
            <w:pPr>
              <w:pStyle w:val="Table"/>
            </w:pPr>
          </w:p>
        </w:tc>
      </w:tr>
      <w:tr w:rsidR="00C15F05" w14:paraId="66BE33EA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  <w:shd w:val="clear" w:color="auto" w:fill="E7E6E6" w:themeFill="background2"/>
          </w:tcPr>
          <w:p w14:paraId="4B4D1227" w14:textId="77777777" w:rsidR="00C15F05" w:rsidRDefault="00C15F05" w:rsidP="00D359E7">
            <w:pPr>
              <w:pStyle w:val="Table"/>
            </w:pPr>
          </w:p>
        </w:tc>
      </w:tr>
      <w:tr w:rsidR="00C15F05" w14:paraId="203A21BE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  <w:shd w:val="clear" w:color="auto" w:fill="auto"/>
          </w:tcPr>
          <w:p w14:paraId="3D487841" w14:textId="77777777" w:rsidR="00C15F05" w:rsidRDefault="00C15F05" w:rsidP="00D359E7">
            <w:pPr>
              <w:pStyle w:val="Table"/>
            </w:pPr>
          </w:p>
        </w:tc>
      </w:tr>
      <w:tr w:rsidR="00C15F05" w14:paraId="1D7173E9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  <w:shd w:val="clear" w:color="auto" w:fill="E7E6E6" w:themeFill="background2"/>
          </w:tcPr>
          <w:p w14:paraId="6FC2C0F5" w14:textId="77777777" w:rsidR="00C15F05" w:rsidRDefault="00C15F05" w:rsidP="00D359E7">
            <w:pPr>
              <w:pStyle w:val="Table"/>
            </w:pPr>
          </w:p>
        </w:tc>
      </w:tr>
      <w:tr w:rsidR="005D4F66" w14:paraId="6316B9BC" w14:textId="77777777" w:rsidTr="006123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4C694936" w14:textId="1CFAA13B" w:rsidR="005D4F66" w:rsidRPr="00D359E7" w:rsidRDefault="005D4F66" w:rsidP="00D359E7">
            <w:pPr>
              <w:pStyle w:val="Table"/>
            </w:pPr>
            <w:r w:rsidRPr="00D359E7">
              <w:t>Total Encumbrance</w:t>
            </w:r>
          </w:p>
        </w:tc>
        <w:tc>
          <w:tcPr>
            <w:tcW w:w="5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6027D1" w14:textId="79D02361" w:rsidR="005D4F66" w:rsidRDefault="005D4F66" w:rsidP="00D359E7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E4709E" w14:textId="40EA3F04" w:rsidR="005D4F66" w:rsidRDefault="005D4F66" w:rsidP="00D359E7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50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84F3E53" w14:textId="1925BA13" w:rsidR="005D4F66" w:rsidRDefault="005D4F66" w:rsidP="00D359E7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80B992" w14:textId="3ADCAD19" w:rsidR="00050820" w:rsidRDefault="00050820" w:rsidP="00050820">
      <w:pPr>
        <w:pStyle w:val="BaseFirstParagraph"/>
      </w:pPr>
    </w:p>
    <w:p w14:paraId="35BDA3A6" w14:textId="6A6793CA" w:rsidR="00D507FF" w:rsidRPr="00A50895" w:rsidRDefault="00D507FF" w:rsidP="00D359E7">
      <w:pPr>
        <w:pStyle w:val="Table"/>
      </w:pPr>
      <w:r w:rsidRPr="00A50895">
        <w:t xml:space="preserve">Encumbrance </w:t>
      </w:r>
      <w:r w:rsidR="00323408">
        <w:t xml:space="preserve">and Strain </w:t>
      </w:r>
      <w:r w:rsidRPr="00A50895">
        <w:t>for most humanoids is 10</w:t>
      </w:r>
      <w:r w:rsidR="00A50895" w:rsidRPr="00A50895">
        <w:t>. More values on page 50.</w:t>
      </w:r>
    </w:p>
    <w:sectPr w:rsidR="00D507FF" w:rsidRPr="00A50895" w:rsidSect="008C37CE">
      <w:type w:val="continuous"/>
      <w:pgSz w:w="4320" w:h="7200" w:code="261"/>
      <w:pgMar w:top="72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-Light">
    <w:panose1 w:val="02000504000000020003"/>
    <w:charset w:val="00"/>
    <w:family w:val="modern"/>
    <w:notTrueType/>
    <w:pitch w:val="variable"/>
    <w:sig w:usb0="A00000AF" w:usb1="4000205B" w:usb2="00000000" w:usb3="00000000" w:csb0="00000093" w:csb1="00000000"/>
  </w:font>
  <w:font w:name="Bookmani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ofia Pro Light">
    <w:panose1 w:val="00000400000000000000"/>
    <w:charset w:val="00"/>
    <w:family w:val="modern"/>
    <w:notTrueType/>
    <w:pitch w:val="variable"/>
    <w:sig w:usb0="A00002AF" w:usb1="5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1A"/>
    <w:rsid w:val="000308A8"/>
    <w:rsid w:val="00050820"/>
    <w:rsid w:val="0009070D"/>
    <w:rsid w:val="000C6AFF"/>
    <w:rsid w:val="000D1E1A"/>
    <w:rsid w:val="00181E80"/>
    <w:rsid w:val="0018268A"/>
    <w:rsid w:val="0019585C"/>
    <w:rsid w:val="00242523"/>
    <w:rsid w:val="00270B00"/>
    <w:rsid w:val="00285F33"/>
    <w:rsid w:val="002A2ED6"/>
    <w:rsid w:val="002C49CD"/>
    <w:rsid w:val="002F4071"/>
    <w:rsid w:val="00300D81"/>
    <w:rsid w:val="00323408"/>
    <w:rsid w:val="003523D2"/>
    <w:rsid w:val="003674A0"/>
    <w:rsid w:val="0037161C"/>
    <w:rsid w:val="0037406C"/>
    <w:rsid w:val="003C1574"/>
    <w:rsid w:val="004157DB"/>
    <w:rsid w:val="00417E0A"/>
    <w:rsid w:val="004333B1"/>
    <w:rsid w:val="004B013C"/>
    <w:rsid w:val="004F41D1"/>
    <w:rsid w:val="00502B08"/>
    <w:rsid w:val="00505513"/>
    <w:rsid w:val="0052117E"/>
    <w:rsid w:val="0052590E"/>
    <w:rsid w:val="00532DF4"/>
    <w:rsid w:val="00552893"/>
    <w:rsid w:val="0059433F"/>
    <w:rsid w:val="005A787F"/>
    <w:rsid w:val="005D4F66"/>
    <w:rsid w:val="005E31A4"/>
    <w:rsid w:val="0061503E"/>
    <w:rsid w:val="0066557C"/>
    <w:rsid w:val="00665AA0"/>
    <w:rsid w:val="006933DB"/>
    <w:rsid w:val="006B6ABD"/>
    <w:rsid w:val="006D0D26"/>
    <w:rsid w:val="007A7849"/>
    <w:rsid w:val="007C1D13"/>
    <w:rsid w:val="00811128"/>
    <w:rsid w:val="008411E9"/>
    <w:rsid w:val="008C37CE"/>
    <w:rsid w:val="008C3DB3"/>
    <w:rsid w:val="008F0585"/>
    <w:rsid w:val="00914C4A"/>
    <w:rsid w:val="009177BA"/>
    <w:rsid w:val="00936C8F"/>
    <w:rsid w:val="009E07D0"/>
    <w:rsid w:val="009E5791"/>
    <w:rsid w:val="00A15C16"/>
    <w:rsid w:val="00A31EE2"/>
    <w:rsid w:val="00A47BDE"/>
    <w:rsid w:val="00A50895"/>
    <w:rsid w:val="00A7188E"/>
    <w:rsid w:val="00A9357B"/>
    <w:rsid w:val="00AC7E1A"/>
    <w:rsid w:val="00B24F45"/>
    <w:rsid w:val="00BB6F6F"/>
    <w:rsid w:val="00BD3B1A"/>
    <w:rsid w:val="00BF088F"/>
    <w:rsid w:val="00BF4A44"/>
    <w:rsid w:val="00C15F05"/>
    <w:rsid w:val="00C25CF9"/>
    <w:rsid w:val="00C55553"/>
    <w:rsid w:val="00C71FA1"/>
    <w:rsid w:val="00CA4E82"/>
    <w:rsid w:val="00D359E7"/>
    <w:rsid w:val="00D507FF"/>
    <w:rsid w:val="00D9465F"/>
    <w:rsid w:val="00DF7812"/>
    <w:rsid w:val="00E44244"/>
    <w:rsid w:val="00E63134"/>
    <w:rsid w:val="00E64CAD"/>
    <w:rsid w:val="00E65B08"/>
    <w:rsid w:val="00EA1BE9"/>
    <w:rsid w:val="00EE1642"/>
    <w:rsid w:val="00F10477"/>
    <w:rsid w:val="00F15CD6"/>
    <w:rsid w:val="00F1635C"/>
    <w:rsid w:val="00F208A8"/>
    <w:rsid w:val="00F25E69"/>
    <w:rsid w:val="00F32215"/>
    <w:rsid w:val="00F7365F"/>
    <w:rsid w:val="00F75C92"/>
    <w:rsid w:val="00F8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2913"/>
  <w15:chartTrackingRefBased/>
  <w15:docId w15:val="{0885682F-76B9-485F-8049-456EEF0D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ase"/>
    <w:qFormat/>
    <w:rsid w:val="004B013C"/>
    <w:pPr>
      <w:ind w:firstLine="360"/>
      <w:contextualSpacing/>
    </w:pPr>
    <w:rPr>
      <w:rFonts w:ascii="Cala-Light" w:hAnsi="Cala-Light"/>
      <w:spacing w:val="8"/>
      <w:kern w:val="4"/>
      <w:sz w:val="20"/>
    </w:rPr>
  </w:style>
  <w:style w:type="paragraph" w:styleId="Heading1">
    <w:name w:val="heading 1"/>
    <w:basedOn w:val="Normal"/>
    <w:next w:val="BaseFirstParagraph"/>
    <w:link w:val="Heading1Char"/>
    <w:uiPriority w:val="9"/>
    <w:qFormat/>
    <w:rsid w:val="0061503E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mallCaps/>
      <w:sz w:val="56"/>
      <w:szCs w:val="32"/>
    </w:rPr>
  </w:style>
  <w:style w:type="paragraph" w:styleId="Heading2">
    <w:name w:val="heading 2"/>
    <w:basedOn w:val="Normal"/>
    <w:next w:val="BaseFirstParagraph"/>
    <w:link w:val="Heading2Char"/>
    <w:uiPriority w:val="9"/>
    <w:unhideWhenUsed/>
    <w:qFormat/>
    <w:rsid w:val="008C3DB3"/>
    <w:pPr>
      <w:keepNext/>
      <w:keepLines/>
      <w:widowControl w:val="0"/>
      <w:tabs>
        <w:tab w:val="left" w:pos="160"/>
        <w:tab w:val="left" w:pos="245"/>
      </w:tabs>
      <w:suppressAutoHyphens/>
      <w:autoSpaceDE w:val="0"/>
      <w:autoSpaceDN w:val="0"/>
      <w:adjustRightInd w:val="0"/>
      <w:spacing w:before="240" w:after="0" w:line="240" w:lineRule="auto"/>
      <w:ind w:firstLine="0"/>
      <w:textAlignment w:val="center"/>
      <w:textboxTightWrap w:val="allLines"/>
      <w:outlineLvl w:val="1"/>
    </w:pPr>
    <w:rPr>
      <w:rFonts w:eastAsiaTheme="majorEastAsia" w:cstheme="majorBidi"/>
      <w:smallCaps/>
      <w:spacing w:val="3"/>
      <w:sz w:val="52"/>
      <w:szCs w:val="30"/>
    </w:rPr>
  </w:style>
  <w:style w:type="paragraph" w:styleId="Heading3">
    <w:name w:val="heading 3"/>
    <w:basedOn w:val="Normal"/>
    <w:next w:val="BaseFirstParagraph"/>
    <w:link w:val="Heading3Char"/>
    <w:uiPriority w:val="9"/>
    <w:unhideWhenUsed/>
    <w:qFormat/>
    <w:rsid w:val="00DF7812"/>
    <w:pPr>
      <w:keepNext/>
      <w:widowControl w:val="0"/>
      <w:tabs>
        <w:tab w:val="left" w:pos="160"/>
      </w:tabs>
      <w:suppressAutoHyphens/>
      <w:autoSpaceDE w:val="0"/>
      <w:autoSpaceDN w:val="0"/>
      <w:adjustRightInd w:val="0"/>
      <w:spacing w:after="0" w:line="240" w:lineRule="auto"/>
      <w:ind w:firstLine="0"/>
      <w:textAlignment w:val="center"/>
      <w:outlineLvl w:val="2"/>
    </w:pPr>
    <w:rPr>
      <w:rFonts w:eastAsia="Times New Roman" w:cs="Bookmania-Regular"/>
      <w:b/>
      <w:smallCaps/>
      <w:spacing w:val="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812"/>
    <w:rPr>
      <w:rFonts w:ascii="Cala-Light" w:eastAsia="Times New Roman" w:hAnsi="Cala-Light" w:cs="Bookmania-Regular"/>
      <w:b/>
      <w:smallCaps/>
      <w:spacing w:val="1"/>
      <w:kern w:val="4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C3DB3"/>
    <w:rPr>
      <w:rFonts w:ascii="Cala-Light" w:eastAsiaTheme="majorEastAsia" w:hAnsi="Cala-Light" w:cstheme="majorBidi"/>
      <w:smallCaps/>
      <w:spacing w:val="3"/>
      <w:kern w:val="4"/>
      <w:sz w:val="52"/>
      <w:szCs w:val="30"/>
    </w:rPr>
  </w:style>
  <w:style w:type="table" w:customStyle="1" w:styleId="WWNMonsterTable">
    <w:name w:val="WWN Monster Table"/>
    <w:basedOn w:val="TableNormal"/>
    <w:uiPriority w:val="99"/>
    <w:rsid w:val="005E31A4"/>
    <w:pPr>
      <w:spacing w:after="0" w:line="240" w:lineRule="auto"/>
    </w:pPr>
    <w:rPr>
      <w:rFonts w:eastAsiaTheme="minorEastAsia"/>
      <w:sz w:val="20"/>
    </w:rPr>
    <w:tblPr/>
    <w:tblStylePr w:type="firstRow">
      <w:rPr>
        <w:rFonts w:asciiTheme="minorHAnsi" w:hAnsiTheme="minorHAnsi"/>
        <w:b/>
        <w:sz w:val="20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61503E"/>
    <w:rPr>
      <w:rFonts w:ascii="Cala-Light" w:eastAsiaTheme="majorEastAsia" w:hAnsi="Cala-Light" w:cstheme="majorBidi"/>
      <w:b/>
      <w:smallCaps/>
      <w:kern w:val="4"/>
      <w:sz w:val="56"/>
      <w:szCs w:val="32"/>
    </w:rPr>
  </w:style>
  <w:style w:type="paragraph" w:styleId="Title">
    <w:name w:val="Title"/>
    <w:basedOn w:val="Normal"/>
    <w:next w:val="BaseFirstParagraph"/>
    <w:link w:val="TitleChar"/>
    <w:uiPriority w:val="10"/>
    <w:qFormat/>
    <w:rsid w:val="00C55553"/>
    <w:pPr>
      <w:spacing w:after="0" w:line="240" w:lineRule="auto"/>
      <w:ind w:firstLine="0"/>
      <w:jc w:val="center"/>
    </w:pPr>
    <w:rPr>
      <w:rFonts w:ascii="Candara" w:eastAsiaTheme="majorEastAsia" w:hAnsi="Candar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553"/>
    <w:rPr>
      <w:rFonts w:ascii="Candara" w:eastAsiaTheme="majorEastAsia" w:hAnsi="Candara" w:cstheme="majorBidi"/>
      <w:b/>
      <w:spacing w:val="-10"/>
      <w:kern w:val="28"/>
      <w:sz w:val="56"/>
      <w:szCs w:val="56"/>
    </w:rPr>
  </w:style>
  <w:style w:type="paragraph" w:customStyle="1" w:styleId="BaseFirstParagraph">
    <w:name w:val="Base First Paragraph"/>
    <w:basedOn w:val="Normal"/>
    <w:next w:val="Normal"/>
    <w:link w:val="BaseFirstParagraphChar"/>
    <w:qFormat/>
    <w:rsid w:val="003C1574"/>
    <w:pPr>
      <w:spacing w:after="0"/>
      <w:ind w:firstLine="0"/>
    </w:pPr>
  </w:style>
  <w:style w:type="paragraph" w:customStyle="1" w:styleId="TableHeading">
    <w:name w:val="Table Heading"/>
    <w:basedOn w:val="Normal"/>
    <w:next w:val="Table"/>
    <w:link w:val="TableHeadingChar"/>
    <w:qFormat/>
    <w:rsid w:val="00EE1642"/>
    <w:pPr>
      <w:spacing w:before="120" w:after="0"/>
      <w:ind w:firstLine="0"/>
      <w:jc w:val="center"/>
    </w:pPr>
    <w:rPr>
      <w:rFonts w:ascii="Sofia Pro Light" w:hAnsi="Sofia Pro Light"/>
      <w:b/>
      <w:spacing w:val="0"/>
      <w:sz w:val="24"/>
    </w:rPr>
  </w:style>
  <w:style w:type="character" w:customStyle="1" w:styleId="BaseFirstParagraphChar">
    <w:name w:val="Base First Paragraph Char"/>
    <w:basedOn w:val="DefaultParagraphFont"/>
    <w:link w:val="BaseFirstParagraph"/>
    <w:rsid w:val="003C1574"/>
    <w:rPr>
      <w:rFonts w:ascii="Cala-Light" w:hAnsi="Cala-Light"/>
      <w:kern w:val="4"/>
      <w:sz w:val="20"/>
    </w:rPr>
  </w:style>
  <w:style w:type="paragraph" w:customStyle="1" w:styleId="Table">
    <w:name w:val="Table"/>
    <w:basedOn w:val="TableHeading"/>
    <w:link w:val="TableChar"/>
    <w:autoRedefine/>
    <w:qFormat/>
    <w:rsid w:val="00D359E7"/>
    <w:pPr>
      <w:spacing w:before="0" w:line="240" w:lineRule="auto"/>
    </w:pPr>
    <w:rPr>
      <w:b w:val="0"/>
      <w:bCs/>
      <w:sz w:val="18"/>
    </w:rPr>
  </w:style>
  <w:style w:type="character" w:customStyle="1" w:styleId="TableHeadingChar">
    <w:name w:val="Table Heading Char"/>
    <w:basedOn w:val="DefaultParagraphFont"/>
    <w:link w:val="TableHeading"/>
    <w:rsid w:val="00EE1642"/>
    <w:rPr>
      <w:rFonts w:ascii="Sofia Pro Light" w:hAnsi="Sofia Pro Light"/>
      <w:b/>
      <w:kern w:val="4"/>
      <w:sz w:val="24"/>
    </w:rPr>
  </w:style>
  <w:style w:type="table" w:styleId="TableGrid">
    <w:name w:val="Table Grid"/>
    <w:basedOn w:val="TableNormal"/>
    <w:uiPriority w:val="39"/>
    <w:rsid w:val="00285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har">
    <w:name w:val="Table Char"/>
    <w:basedOn w:val="TableHeadingChar"/>
    <w:link w:val="Table"/>
    <w:rsid w:val="00D359E7"/>
    <w:rPr>
      <w:rFonts w:ascii="Sofia Pro Light" w:hAnsi="Sofia Pro Light"/>
      <w:b w:val="0"/>
      <w:bCs/>
      <w:kern w:val="4"/>
      <w:sz w:val="18"/>
    </w:rPr>
  </w:style>
  <w:style w:type="table" w:customStyle="1" w:styleId="WWNTable">
    <w:name w:val="WWN Table"/>
    <w:basedOn w:val="TableNormal"/>
    <w:uiPriority w:val="99"/>
    <w:rsid w:val="00A31EE2"/>
    <w:pPr>
      <w:spacing w:after="0" w:line="240" w:lineRule="auto"/>
    </w:pPr>
    <w:rPr>
      <w:rFonts w:ascii="Sofia Pro Light" w:hAnsi="Sofia Pro Light"/>
      <w:sz w:val="20"/>
    </w:rPr>
    <w:tblPr>
      <w:tblStyleRowBandSize w:val="1"/>
    </w:tblPr>
    <w:tcPr>
      <w:vAlign w:val="bottom"/>
    </w:tcPr>
    <w:tblStylePr w:type="firstRow">
      <w:pPr>
        <w:jc w:val="left"/>
      </w:pPr>
      <w:rPr>
        <w:rFonts w:ascii="Sofia Pro Light" w:hAnsi="Sofia Pro Light"/>
        <w:b/>
        <w:sz w:val="20"/>
      </w:rPr>
      <w:tblPr/>
      <w:tcPr>
        <w:tcBorders>
          <w:bottom w:val="single" w:sz="4" w:space="0" w:color="auto"/>
        </w:tcBorders>
        <w:vAlign w:val="center"/>
      </w:tcPr>
    </w:tblStylePr>
    <w:tblStylePr w:type="band1Horz">
      <w:rPr>
        <w:rFonts w:ascii="Sofia Pro Light" w:hAnsi="Sofia Pro Light"/>
        <w:sz w:val="20"/>
      </w:rPr>
      <w:tblPr/>
      <w:tcPr>
        <w:shd w:val="clear" w:color="auto" w:fill="E7E6E6" w:themeFill="background2"/>
      </w:tcPr>
    </w:tblStylePr>
    <w:tblStylePr w:type="band2Horz">
      <w:rPr>
        <w:rFonts w:ascii="Sofia Pro Light" w:hAnsi="Sofia Pro Light"/>
        <w:sz w:val="20"/>
      </w:rPr>
    </w:tblStylePr>
  </w:style>
  <w:style w:type="paragraph" w:customStyle="1" w:styleId="GMInfoBoxText">
    <w:name w:val="GM Info Box Text"/>
    <w:basedOn w:val="BaseFirstParagraph"/>
    <w:link w:val="GMInfoBoxTextChar"/>
    <w:qFormat/>
    <w:rsid w:val="0061503E"/>
    <w:pPr>
      <w:pBdr>
        <w:top w:val="threeDEmboss" w:sz="24" w:space="1" w:color="auto"/>
        <w:left w:val="threeDEmboss" w:sz="24" w:space="4" w:color="auto"/>
        <w:bottom w:val="threeDEngrave" w:sz="24" w:space="1" w:color="auto"/>
        <w:right w:val="threeDEngrave" w:sz="24" w:space="4" w:color="auto"/>
      </w:pBdr>
      <w:shd w:val="clear" w:color="auto" w:fill="000000" w:themeFill="text1"/>
      <w:ind w:firstLine="360"/>
    </w:pPr>
    <w:rPr>
      <w:color w:val="FFFFFF" w:themeColor="background1"/>
    </w:rPr>
  </w:style>
  <w:style w:type="paragraph" w:customStyle="1" w:styleId="GMInfoBoxParagraph1">
    <w:name w:val="GM Info Box Paragraph 1"/>
    <w:basedOn w:val="GMInfoBoxText"/>
    <w:next w:val="GMInfoBoxText"/>
    <w:link w:val="GMInfoBoxParagraph1Char"/>
    <w:qFormat/>
    <w:rsid w:val="0061503E"/>
    <w:pPr>
      <w:ind w:firstLine="0"/>
    </w:pPr>
  </w:style>
  <w:style w:type="character" w:customStyle="1" w:styleId="GMInfoBoxTextChar">
    <w:name w:val="GM Info Box Text Char"/>
    <w:basedOn w:val="BaseFirstParagraphChar"/>
    <w:link w:val="GMInfoBoxText"/>
    <w:rsid w:val="0061503E"/>
    <w:rPr>
      <w:rFonts w:ascii="Cala-Light" w:hAnsi="Cala-Light"/>
      <w:color w:val="FFFFFF" w:themeColor="background1"/>
      <w:kern w:val="4"/>
      <w:sz w:val="20"/>
      <w:shd w:val="clear" w:color="auto" w:fill="000000" w:themeFill="text1"/>
    </w:rPr>
  </w:style>
  <w:style w:type="paragraph" w:customStyle="1" w:styleId="GMInfoBoxHeading">
    <w:name w:val="GM Info Box Heading"/>
    <w:basedOn w:val="GMInfoBoxParagraph1"/>
    <w:next w:val="GMInfoBoxParagraph1"/>
    <w:link w:val="GMInfoBoxHeadingChar"/>
    <w:qFormat/>
    <w:rsid w:val="004B013C"/>
    <w:pPr>
      <w:jc w:val="center"/>
    </w:pPr>
    <w:rPr>
      <w:sz w:val="24"/>
    </w:rPr>
  </w:style>
  <w:style w:type="character" w:customStyle="1" w:styleId="GMInfoBoxParagraph1Char">
    <w:name w:val="GM Info Box Paragraph 1 Char"/>
    <w:basedOn w:val="GMInfoBoxTextChar"/>
    <w:link w:val="GMInfoBoxParagraph1"/>
    <w:rsid w:val="0061503E"/>
    <w:rPr>
      <w:rFonts w:ascii="Cala-Light" w:hAnsi="Cala-Light"/>
      <w:color w:val="FFFFFF" w:themeColor="background1"/>
      <w:kern w:val="4"/>
      <w:sz w:val="20"/>
      <w:shd w:val="clear" w:color="auto" w:fill="000000" w:themeFill="text1"/>
    </w:rPr>
  </w:style>
  <w:style w:type="paragraph" w:customStyle="1" w:styleId="Hanging">
    <w:name w:val="Hanging"/>
    <w:basedOn w:val="BaseFirstParagraph"/>
    <w:link w:val="HangingChar"/>
    <w:qFormat/>
    <w:rsid w:val="00270B00"/>
    <w:pPr>
      <w:ind w:left="360" w:hanging="360"/>
    </w:pPr>
  </w:style>
  <w:style w:type="character" w:customStyle="1" w:styleId="GMInfoBoxHeadingChar">
    <w:name w:val="GM Info Box Heading Char"/>
    <w:basedOn w:val="GMInfoBoxParagraph1Char"/>
    <w:link w:val="GMInfoBoxHeading"/>
    <w:rsid w:val="004B013C"/>
    <w:rPr>
      <w:rFonts w:ascii="Cala-Light" w:hAnsi="Cala-Light"/>
      <w:color w:val="FFFFFF" w:themeColor="background1"/>
      <w:spacing w:val="8"/>
      <w:kern w:val="4"/>
      <w:sz w:val="24"/>
      <w:shd w:val="clear" w:color="auto" w:fill="000000" w:themeFill="text1"/>
    </w:rPr>
  </w:style>
  <w:style w:type="table" w:customStyle="1" w:styleId="WWNSpellTitleTable">
    <w:name w:val="WWN Spell Title Table"/>
    <w:basedOn w:val="TableNormal"/>
    <w:uiPriority w:val="99"/>
    <w:rsid w:val="00A7188E"/>
    <w:pPr>
      <w:spacing w:after="0" w:line="240" w:lineRule="auto"/>
    </w:pPr>
    <w:tblPr/>
    <w:tblStylePr w:type="firstCol">
      <w:pPr>
        <w:jc w:val="left"/>
      </w:pPr>
      <w:rPr>
        <w:rFonts w:ascii="Cala-Light" w:hAnsi="Cala-Light"/>
        <w:b/>
        <w:sz w:val="24"/>
      </w:rPr>
      <w:tblPr/>
      <w:tcPr>
        <w:vAlign w:val="bottom"/>
      </w:tcPr>
    </w:tblStylePr>
    <w:tblStylePr w:type="lastCol">
      <w:pPr>
        <w:jc w:val="right"/>
      </w:pPr>
      <w:rPr>
        <w:rFonts w:ascii="Cala-Light" w:hAnsi="Cala-Light"/>
        <w:b/>
        <w:sz w:val="16"/>
      </w:rPr>
    </w:tblStylePr>
  </w:style>
  <w:style w:type="character" w:customStyle="1" w:styleId="HangingChar">
    <w:name w:val="Hanging Char"/>
    <w:basedOn w:val="BaseFirstParagraphChar"/>
    <w:link w:val="Hanging"/>
    <w:rsid w:val="00270B00"/>
    <w:rPr>
      <w:rFonts w:ascii="Cala-Light" w:hAnsi="Cala-Light"/>
      <w:spacing w:val="8"/>
      <w:kern w:val="4"/>
      <w:sz w:val="20"/>
    </w:rPr>
  </w:style>
  <w:style w:type="table" w:styleId="PlainTable2">
    <w:name w:val="Plain Table 2"/>
    <w:basedOn w:val="TableNormal"/>
    <w:uiPriority w:val="42"/>
    <w:rsid w:val="00A31E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WWNCustomShading">
    <w:name w:val="WWN CustomShading"/>
    <w:basedOn w:val="TableNormal"/>
    <w:uiPriority w:val="99"/>
    <w:rsid w:val="00F7365F"/>
    <w:rPr>
      <w:rFonts w:ascii="Sofia Pro Light" w:hAnsi="Sofia Pro Light"/>
      <w:sz w:val="18"/>
    </w:rPr>
    <w:tblPr>
      <w:tblStyleRowBandSize w:val="1"/>
    </w:tblPr>
    <w:tcPr>
      <w:shd w:val="clear" w:color="auto" w:fill="auto"/>
    </w:tcPr>
    <w:tblStylePr w:type="firstRow">
      <w:pPr>
        <w:jc w:val="center"/>
      </w:pPr>
      <w:rPr>
        <w:rFonts w:ascii="Sofia Pro Light" w:hAnsi="Sofia Pro Light"/>
        <w:b/>
        <w:bCs/>
        <w:sz w:val="18"/>
      </w:rPr>
      <w:tblPr/>
      <w:tcPr>
        <w:tcBorders>
          <w:bottom w:val="single" w:sz="4" w:space="0" w:color="auto"/>
        </w:tcBorders>
        <w:vAlign w:val="bottom"/>
      </w:tcPr>
    </w:tblStylePr>
    <w:tblStylePr w:type="lastRow">
      <w:pPr>
        <w:jc w:val="center"/>
      </w:pPr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pPr>
        <w:jc w:val="left"/>
      </w:pPr>
      <w:rPr>
        <w:rFonts w:ascii="Sofia Pro Light" w:hAnsi="Sofia Pro Light"/>
        <w:b w:val="0"/>
        <w:bCs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center"/>
      </w:pPr>
      <w:rPr>
        <w:rFonts w:ascii="Sofia Pro Light" w:hAnsi="Sofia Pro Light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band2Horz">
      <w:pPr>
        <w:jc w:val="center"/>
      </w:pPr>
      <w:rPr>
        <w:rFonts w:ascii="Sofia Pro Light" w:hAnsi="Sofia Pro Light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customStyle="1" w:styleId="NationalInfoboxHanging">
    <w:name w:val="National Infobox Hanging"/>
    <w:basedOn w:val="Hanging"/>
    <w:link w:val="NationalInfoboxHangingChar"/>
    <w:autoRedefine/>
    <w:qFormat/>
    <w:rsid w:val="0037161C"/>
    <w:pPr>
      <w:pBdr>
        <w:top w:val="single" w:sz="4" w:space="1" w:color="auto"/>
      </w:pBdr>
      <w:shd w:val="clear" w:color="auto" w:fill="E7E6E6" w:themeFill="background2"/>
      <w:ind w:left="144" w:hanging="144"/>
    </w:pPr>
  </w:style>
  <w:style w:type="character" w:customStyle="1" w:styleId="NationalInfoboxHangingChar">
    <w:name w:val="National Infobox Hanging Char"/>
    <w:basedOn w:val="DefaultParagraphFont"/>
    <w:link w:val="NationalInfoboxHanging"/>
    <w:rsid w:val="0037161C"/>
    <w:rPr>
      <w:rFonts w:ascii="Cala-Light" w:hAnsi="Cala-Light"/>
      <w:spacing w:val="8"/>
      <w:kern w:val="4"/>
      <w:sz w:val="20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orm\OneDrive\Documents\Custom%20Office%20Templates\WWN_Template_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WWN_Template_02.dotx</Template>
  <TotalTime>5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Dworman</dc:creator>
  <cp:keywords/>
  <dc:description/>
  <cp:lastModifiedBy>Alex Dworman</cp:lastModifiedBy>
  <cp:revision>8</cp:revision>
  <dcterms:created xsi:type="dcterms:W3CDTF">2022-02-09T04:06:00Z</dcterms:created>
  <dcterms:modified xsi:type="dcterms:W3CDTF">2022-02-09T04:11:00Z</dcterms:modified>
</cp:coreProperties>
</file>