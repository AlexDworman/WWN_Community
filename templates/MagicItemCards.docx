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52C6" w14:textId="58AEA39E" w:rsidR="00270B00" w:rsidRDefault="00C16FE0" w:rsidP="007E2FAA">
      <w:pPr>
        <w:pStyle w:val="Heading3"/>
        <w:jc w:val="center"/>
      </w:pPr>
      <w:r>
        <w:t xml:space="preserve">Magic </w:t>
      </w:r>
      <w:r w:rsidR="00320C37">
        <w:t>Armor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985E79" w14:paraId="65CF7D59" w14:textId="77777777" w:rsidTr="00985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2505B6DE" w14:textId="30654901" w:rsidR="00985E79" w:rsidRDefault="00320C37" w:rsidP="00076CC5">
            <w:pPr>
              <w:pStyle w:val="Table"/>
            </w:pPr>
            <w:r>
              <w:t xml:space="preserve">+# </w:t>
            </w:r>
            <w:r w:rsidR="00985E79">
              <w:t xml:space="preserve">Type </w:t>
            </w:r>
          </w:p>
        </w:tc>
        <w:tc>
          <w:tcPr>
            <w:tcW w:w="1795" w:type="dxa"/>
          </w:tcPr>
          <w:p w14:paraId="67453A03" w14:textId="66B34F77" w:rsidR="00985E79" w:rsidRDefault="00117C57" w:rsidP="00117C57">
            <w:pPr>
              <w:pStyle w:val="Table"/>
              <w:jc w:val="right"/>
            </w:pPr>
            <w:r>
              <w:t xml:space="preserve"># </w:t>
            </w:r>
            <w:r w:rsidR="00985E79">
              <w:t>Enc</w:t>
            </w:r>
          </w:p>
        </w:tc>
      </w:tr>
    </w:tbl>
    <w:p w14:paraId="5E6D2C96" w14:textId="3A38F675" w:rsidR="007E2FAA" w:rsidRDefault="007E2FAA" w:rsidP="00985E79">
      <w:pPr>
        <w:pStyle w:val="BaseFirstParagraph"/>
      </w:pPr>
    </w:p>
    <w:p w14:paraId="3653C224" w14:textId="370272CA" w:rsidR="00256C69" w:rsidRPr="00AA37A6" w:rsidRDefault="00256C69" w:rsidP="00AA37A6">
      <w:pPr>
        <w:rPr>
          <w:i/>
          <w:iCs/>
        </w:rPr>
      </w:pPr>
      <w:r w:rsidRPr="00AA37A6">
        <w:rPr>
          <w:i/>
          <w:iCs/>
        </w:rPr>
        <w:t>Item Appearance</w:t>
      </w:r>
    </w:p>
    <w:p w14:paraId="7DED1F8C" w14:textId="44772A03" w:rsidR="00856332" w:rsidRDefault="00AA37A6" w:rsidP="00AA37A6">
      <w:pPr>
        <w:pStyle w:val="Hanging"/>
      </w:pPr>
      <w:r>
        <w:rPr>
          <w:b/>
          <w:bCs/>
        </w:rPr>
        <w:t>Ability:</w:t>
      </w:r>
      <w:r>
        <w:t xml:space="preserve"> Description</w:t>
      </w:r>
      <w:r w:rsidR="00856332">
        <w:br w:type="page"/>
      </w:r>
    </w:p>
    <w:p w14:paraId="17DDD199" w14:textId="313D4E5F" w:rsidR="00856332" w:rsidRDefault="00E079FF" w:rsidP="00856332">
      <w:pPr>
        <w:pStyle w:val="Heading3"/>
        <w:jc w:val="center"/>
      </w:pPr>
      <w:r>
        <w:lastRenderedPageBreak/>
        <w:t>Grimoire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856332" w14:paraId="12DE39F0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33BE909B" w14:textId="41A3D6B7" w:rsidR="00856332" w:rsidRDefault="00E079FF" w:rsidP="00076CC5">
            <w:pPr>
              <w:pStyle w:val="Table"/>
            </w:pPr>
            <w:r>
              <w:t>Grimoire</w:t>
            </w:r>
            <w:r w:rsidR="00856332">
              <w:t xml:space="preserve"> #</w:t>
            </w:r>
          </w:p>
        </w:tc>
        <w:tc>
          <w:tcPr>
            <w:tcW w:w="1795" w:type="dxa"/>
          </w:tcPr>
          <w:p w14:paraId="30BE62BA" w14:textId="69481C60" w:rsidR="00856332" w:rsidRDefault="00117C57" w:rsidP="00117C57">
            <w:pPr>
              <w:pStyle w:val="Table"/>
              <w:jc w:val="both"/>
            </w:pPr>
            <w:r>
              <w:t xml:space="preserve"># </w:t>
            </w:r>
            <w:r w:rsidR="00856332">
              <w:t>Enc</w:t>
            </w:r>
          </w:p>
        </w:tc>
      </w:tr>
    </w:tbl>
    <w:p w14:paraId="726160C9" w14:textId="77777777" w:rsidR="00856332" w:rsidRDefault="00856332" w:rsidP="00856332">
      <w:pPr>
        <w:pStyle w:val="BaseFirstParagraph"/>
      </w:pPr>
    </w:p>
    <w:p w14:paraId="1CCAEC7E" w14:textId="77777777" w:rsidR="00856332" w:rsidRPr="00256C69" w:rsidRDefault="00856332" w:rsidP="00856332">
      <w:pPr>
        <w:pStyle w:val="BaseFirstParagraph"/>
        <w:rPr>
          <w:i/>
          <w:iCs/>
        </w:rPr>
      </w:pPr>
      <w:r w:rsidRPr="00256C69">
        <w:rPr>
          <w:i/>
          <w:iCs/>
        </w:rPr>
        <w:t>Item Appearance</w:t>
      </w:r>
    </w:p>
    <w:p w14:paraId="289B60F3" w14:textId="77777777" w:rsidR="002C0878" w:rsidRDefault="002C0878" w:rsidP="002C0878">
      <w:pPr>
        <w:pStyle w:val="TableHeading"/>
      </w:pPr>
      <w:r>
        <w:t>Spells Contained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2160"/>
        <w:gridCol w:w="720"/>
        <w:gridCol w:w="720"/>
      </w:tblGrid>
      <w:tr w:rsidR="00076CC5" w14:paraId="41D93D9A" w14:textId="09DC93A9" w:rsidTr="0007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2D78A102" w14:textId="7D84919B" w:rsidR="00076CC5" w:rsidRDefault="00076CC5" w:rsidP="00076CC5">
            <w:pPr>
              <w:pStyle w:val="Table"/>
            </w:pPr>
            <w:r>
              <w:t>Spell</w:t>
            </w:r>
          </w:p>
        </w:tc>
        <w:tc>
          <w:tcPr>
            <w:tcW w:w="720" w:type="dxa"/>
          </w:tcPr>
          <w:p w14:paraId="07C5945C" w14:textId="3D5A9376" w:rsidR="00076CC5" w:rsidRDefault="00076CC5" w:rsidP="00076CC5">
            <w:pPr>
              <w:pStyle w:val="Table"/>
              <w:jc w:val="center"/>
            </w:pPr>
            <w:r>
              <w:t>Level</w:t>
            </w:r>
          </w:p>
        </w:tc>
        <w:tc>
          <w:tcPr>
            <w:tcW w:w="720" w:type="dxa"/>
          </w:tcPr>
          <w:p w14:paraId="6E1962C7" w14:textId="624AA892" w:rsidR="00076CC5" w:rsidRDefault="00076CC5" w:rsidP="00076CC5">
            <w:pPr>
              <w:pStyle w:val="Table"/>
              <w:jc w:val="center"/>
            </w:pPr>
            <w:r>
              <w:t>Page</w:t>
            </w:r>
          </w:p>
        </w:tc>
      </w:tr>
      <w:tr w:rsidR="00076CC5" w14:paraId="0E93672D" w14:textId="7536FAAF" w:rsidTr="0007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461D0EEB" w14:textId="77777777" w:rsidR="00076CC5" w:rsidRDefault="00076CC5" w:rsidP="00076CC5">
            <w:pPr>
              <w:pStyle w:val="Table"/>
            </w:pPr>
          </w:p>
        </w:tc>
        <w:tc>
          <w:tcPr>
            <w:tcW w:w="720" w:type="dxa"/>
          </w:tcPr>
          <w:p w14:paraId="63D21C45" w14:textId="77777777" w:rsidR="00076CC5" w:rsidRDefault="00076CC5" w:rsidP="00076CC5">
            <w:pPr>
              <w:pStyle w:val="Table"/>
              <w:jc w:val="center"/>
            </w:pPr>
          </w:p>
        </w:tc>
        <w:tc>
          <w:tcPr>
            <w:tcW w:w="720" w:type="dxa"/>
          </w:tcPr>
          <w:p w14:paraId="593C0BED" w14:textId="77777777" w:rsidR="00076CC5" w:rsidRDefault="00076CC5" w:rsidP="00076CC5">
            <w:pPr>
              <w:pStyle w:val="Table"/>
              <w:jc w:val="center"/>
            </w:pPr>
          </w:p>
        </w:tc>
      </w:tr>
      <w:tr w:rsidR="00076CC5" w14:paraId="76B237E8" w14:textId="7B70F8C8" w:rsidTr="00076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</w:tcPr>
          <w:p w14:paraId="47E9D03C" w14:textId="77777777" w:rsidR="00076CC5" w:rsidRDefault="00076CC5" w:rsidP="00076CC5">
            <w:pPr>
              <w:pStyle w:val="Table"/>
            </w:pPr>
          </w:p>
        </w:tc>
        <w:tc>
          <w:tcPr>
            <w:tcW w:w="720" w:type="dxa"/>
          </w:tcPr>
          <w:p w14:paraId="6FE6720C" w14:textId="77777777" w:rsidR="00076CC5" w:rsidRDefault="00076CC5" w:rsidP="00076CC5">
            <w:pPr>
              <w:pStyle w:val="Table"/>
              <w:jc w:val="center"/>
            </w:pPr>
          </w:p>
        </w:tc>
        <w:tc>
          <w:tcPr>
            <w:tcW w:w="720" w:type="dxa"/>
          </w:tcPr>
          <w:p w14:paraId="3804FC1B" w14:textId="77777777" w:rsidR="00076CC5" w:rsidRDefault="00076CC5" w:rsidP="00076CC5">
            <w:pPr>
              <w:pStyle w:val="Table"/>
              <w:jc w:val="center"/>
            </w:pPr>
          </w:p>
        </w:tc>
      </w:tr>
      <w:tr w:rsidR="00076CC5" w14:paraId="449FB9D3" w14:textId="63C07B83" w:rsidTr="0007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2E17C1BC" w14:textId="77777777" w:rsidR="00076CC5" w:rsidRDefault="00076CC5" w:rsidP="00076CC5">
            <w:pPr>
              <w:pStyle w:val="Table"/>
            </w:pPr>
          </w:p>
        </w:tc>
        <w:tc>
          <w:tcPr>
            <w:tcW w:w="720" w:type="dxa"/>
          </w:tcPr>
          <w:p w14:paraId="607005EA" w14:textId="77777777" w:rsidR="00076CC5" w:rsidRDefault="00076CC5" w:rsidP="00076CC5">
            <w:pPr>
              <w:pStyle w:val="Table"/>
              <w:jc w:val="center"/>
            </w:pPr>
          </w:p>
        </w:tc>
        <w:tc>
          <w:tcPr>
            <w:tcW w:w="720" w:type="dxa"/>
          </w:tcPr>
          <w:p w14:paraId="6A4F2D80" w14:textId="77777777" w:rsidR="00076CC5" w:rsidRDefault="00076CC5" w:rsidP="00076CC5">
            <w:pPr>
              <w:pStyle w:val="Table"/>
              <w:jc w:val="center"/>
            </w:pPr>
          </w:p>
        </w:tc>
      </w:tr>
      <w:tr w:rsidR="00076CC5" w14:paraId="1EDBF95E" w14:textId="6AC1D836" w:rsidTr="00076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</w:tcPr>
          <w:p w14:paraId="3EA8A8FF" w14:textId="77777777" w:rsidR="00076CC5" w:rsidRDefault="00076CC5" w:rsidP="00076CC5">
            <w:pPr>
              <w:pStyle w:val="Table"/>
            </w:pPr>
          </w:p>
        </w:tc>
        <w:tc>
          <w:tcPr>
            <w:tcW w:w="720" w:type="dxa"/>
          </w:tcPr>
          <w:p w14:paraId="67681434" w14:textId="77777777" w:rsidR="00076CC5" w:rsidRDefault="00076CC5" w:rsidP="00076CC5">
            <w:pPr>
              <w:pStyle w:val="Table"/>
              <w:jc w:val="center"/>
            </w:pPr>
          </w:p>
        </w:tc>
        <w:tc>
          <w:tcPr>
            <w:tcW w:w="720" w:type="dxa"/>
          </w:tcPr>
          <w:p w14:paraId="29907260" w14:textId="77777777" w:rsidR="00076CC5" w:rsidRDefault="00076CC5" w:rsidP="00076CC5">
            <w:pPr>
              <w:pStyle w:val="Table"/>
              <w:jc w:val="center"/>
            </w:pPr>
          </w:p>
        </w:tc>
      </w:tr>
      <w:tr w:rsidR="00076CC5" w14:paraId="30996C58" w14:textId="684AFB03" w:rsidTr="0007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77FA42E4" w14:textId="77777777" w:rsidR="00076CC5" w:rsidRDefault="00076CC5" w:rsidP="00076CC5">
            <w:pPr>
              <w:pStyle w:val="Table"/>
            </w:pPr>
          </w:p>
        </w:tc>
        <w:tc>
          <w:tcPr>
            <w:tcW w:w="720" w:type="dxa"/>
          </w:tcPr>
          <w:p w14:paraId="56E52A6D" w14:textId="77777777" w:rsidR="00076CC5" w:rsidRDefault="00076CC5" w:rsidP="00076CC5">
            <w:pPr>
              <w:pStyle w:val="Table"/>
              <w:jc w:val="center"/>
            </w:pPr>
          </w:p>
        </w:tc>
        <w:tc>
          <w:tcPr>
            <w:tcW w:w="720" w:type="dxa"/>
          </w:tcPr>
          <w:p w14:paraId="1F8C9721" w14:textId="77777777" w:rsidR="00076CC5" w:rsidRDefault="00076CC5" w:rsidP="00076CC5">
            <w:pPr>
              <w:pStyle w:val="Table"/>
              <w:jc w:val="center"/>
            </w:pPr>
          </w:p>
        </w:tc>
      </w:tr>
      <w:tr w:rsidR="00076CC5" w14:paraId="08D6A501" w14:textId="2F1D50DB" w:rsidTr="00076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160" w:type="dxa"/>
          </w:tcPr>
          <w:p w14:paraId="08DE3028" w14:textId="77777777" w:rsidR="00076CC5" w:rsidRDefault="00076CC5" w:rsidP="00076CC5">
            <w:pPr>
              <w:pStyle w:val="Table"/>
            </w:pPr>
          </w:p>
        </w:tc>
        <w:tc>
          <w:tcPr>
            <w:tcW w:w="720" w:type="dxa"/>
          </w:tcPr>
          <w:p w14:paraId="4EEA2D3F" w14:textId="77777777" w:rsidR="00076CC5" w:rsidRDefault="00076CC5" w:rsidP="00076CC5">
            <w:pPr>
              <w:pStyle w:val="Table"/>
              <w:jc w:val="center"/>
            </w:pPr>
          </w:p>
        </w:tc>
        <w:tc>
          <w:tcPr>
            <w:tcW w:w="720" w:type="dxa"/>
          </w:tcPr>
          <w:p w14:paraId="12B3A0F3" w14:textId="77777777" w:rsidR="00076CC5" w:rsidRDefault="00076CC5" w:rsidP="00076CC5">
            <w:pPr>
              <w:pStyle w:val="Table"/>
              <w:jc w:val="center"/>
            </w:pPr>
          </w:p>
        </w:tc>
      </w:tr>
      <w:tr w:rsidR="00076CC5" w14:paraId="3EF5E6E1" w14:textId="77777777" w:rsidTr="0007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F13FEA9" w14:textId="77777777" w:rsidR="00076CC5" w:rsidRDefault="00076CC5" w:rsidP="00076CC5">
            <w:pPr>
              <w:pStyle w:val="Table"/>
            </w:pPr>
          </w:p>
        </w:tc>
        <w:tc>
          <w:tcPr>
            <w:tcW w:w="720" w:type="dxa"/>
          </w:tcPr>
          <w:p w14:paraId="7D1D6704" w14:textId="77777777" w:rsidR="00076CC5" w:rsidRDefault="00076CC5" w:rsidP="00076CC5">
            <w:pPr>
              <w:pStyle w:val="Table"/>
              <w:jc w:val="center"/>
            </w:pPr>
          </w:p>
        </w:tc>
        <w:tc>
          <w:tcPr>
            <w:tcW w:w="720" w:type="dxa"/>
          </w:tcPr>
          <w:p w14:paraId="6C060B8C" w14:textId="77777777" w:rsidR="00076CC5" w:rsidRDefault="00076CC5" w:rsidP="00076CC5">
            <w:pPr>
              <w:pStyle w:val="Table"/>
              <w:jc w:val="center"/>
            </w:pPr>
          </w:p>
        </w:tc>
      </w:tr>
    </w:tbl>
    <w:p w14:paraId="51ED4E33" w14:textId="320C9ACC" w:rsidR="00856332" w:rsidRDefault="00856332" w:rsidP="00076CC5">
      <w:pPr>
        <w:pStyle w:val="Table"/>
      </w:pPr>
      <w:r>
        <w:br w:type="page"/>
      </w:r>
    </w:p>
    <w:p w14:paraId="34989930" w14:textId="4B43F291" w:rsidR="00856332" w:rsidRDefault="006A57C8" w:rsidP="00856332">
      <w:pPr>
        <w:pStyle w:val="Heading3"/>
        <w:jc w:val="center"/>
      </w:pPr>
      <w:r>
        <w:lastRenderedPageBreak/>
        <w:t>Calyx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856332" w14:paraId="469F9576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5D399988" w14:textId="1C181933" w:rsidR="00856332" w:rsidRDefault="00A5516A" w:rsidP="00076CC5">
            <w:pPr>
              <w:pStyle w:val="Table"/>
            </w:pPr>
            <w:r>
              <w:t>Calyx</w:t>
            </w:r>
            <w:r w:rsidR="00856332">
              <w:t xml:space="preserve"> #</w:t>
            </w:r>
          </w:p>
        </w:tc>
        <w:tc>
          <w:tcPr>
            <w:tcW w:w="1795" w:type="dxa"/>
          </w:tcPr>
          <w:p w14:paraId="05C3E11C" w14:textId="64B2BB3C" w:rsidR="00856332" w:rsidRDefault="00117C57" w:rsidP="00117C57">
            <w:pPr>
              <w:pStyle w:val="Table"/>
              <w:jc w:val="right"/>
            </w:pPr>
            <w:r>
              <w:t xml:space="preserve"># </w:t>
            </w:r>
            <w:r w:rsidR="00856332">
              <w:t>Enc</w:t>
            </w:r>
          </w:p>
        </w:tc>
      </w:tr>
    </w:tbl>
    <w:p w14:paraId="7335A2BC" w14:textId="77777777" w:rsidR="00856332" w:rsidRDefault="00856332" w:rsidP="00856332">
      <w:pPr>
        <w:pStyle w:val="BaseFirstParagraph"/>
      </w:pPr>
    </w:p>
    <w:p w14:paraId="6BB10273" w14:textId="77777777" w:rsidR="00856332" w:rsidRPr="00256C69" w:rsidRDefault="00856332" w:rsidP="00856332">
      <w:pPr>
        <w:pStyle w:val="BaseFirstParagraph"/>
        <w:rPr>
          <w:i/>
          <w:iCs/>
        </w:rPr>
      </w:pPr>
      <w:r w:rsidRPr="00256C69">
        <w:rPr>
          <w:i/>
          <w:iCs/>
        </w:rPr>
        <w:t>Item Appearance</w:t>
      </w:r>
    </w:p>
    <w:p w14:paraId="14FE3568" w14:textId="77777777" w:rsidR="00A5516A" w:rsidRDefault="00A5516A" w:rsidP="00A5516A">
      <w:pPr>
        <w:pStyle w:val="TableHeading"/>
      </w:pPr>
      <w:r>
        <w:t>Spells Contained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2160"/>
        <w:gridCol w:w="720"/>
        <w:gridCol w:w="720"/>
      </w:tblGrid>
      <w:tr w:rsidR="00A5516A" w14:paraId="0451FEEE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14:paraId="77539618" w14:textId="77777777" w:rsidR="00A5516A" w:rsidRDefault="00A5516A" w:rsidP="009153BA">
            <w:pPr>
              <w:pStyle w:val="Table"/>
            </w:pPr>
            <w:r>
              <w:t>Spell</w:t>
            </w:r>
          </w:p>
        </w:tc>
        <w:tc>
          <w:tcPr>
            <w:tcW w:w="720" w:type="dxa"/>
          </w:tcPr>
          <w:p w14:paraId="5CB20337" w14:textId="77777777" w:rsidR="00A5516A" w:rsidRDefault="00A5516A" w:rsidP="009153BA">
            <w:pPr>
              <w:pStyle w:val="Table"/>
              <w:jc w:val="center"/>
            </w:pPr>
            <w:r>
              <w:t>Level</w:t>
            </w:r>
          </w:p>
        </w:tc>
        <w:tc>
          <w:tcPr>
            <w:tcW w:w="720" w:type="dxa"/>
          </w:tcPr>
          <w:p w14:paraId="34322F6C" w14:textId="77777777" w:rsidR="00A5516A" w:rsidRDefault="00A5516A" w:rsidP="009153BA">
            <w:pPr>
              <w:pStyle w:val="Table"/>
              <w:jc w:val="center"/>
            </w:pPr>
            <w:r>
              <w:t>Page</w:t>
            </w:r>
          </w:p>
        </w:tc>
      </w:tr>
      <w:tr w:rsidR="00A5516A" w14:paraId="72219CAB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8ADA8E1" w14:textId="77777777" w:rsidR="00A5516A" w:rsidRDefault="00A5516A" w:rsidP="009153BA">
            <w:pPr>
              <w:pStyle w:val="Table"/>
            </w:pPr>
          </w:p>
        </w:tc>
        <w:tc>
          <w:tcPr>
            <w:tcW w:w="720" w:type="dxa"/>
          </w:tcPr>
          <w:p w14:paraId="1934B754" w14:textId="77777777" w:rsidR="00A5516A" w:rsidRDefault="00A5516A" w:rsidP="009153BA">
            <w:pPr>
              <w:pStyle w:val="Table"/>
              <w:jc w:val="center"/>
            </w:pPr>
          </w:p>
        </w:tc>
        <w:tc>
          <w:tcPr>
            <w:tcW w:w="720" w:type="dxa"/>
          </w:tcPr>
          <w:p w14:paraId="1669C119" w14:textId="77777777" w:rsidR="00A5516A" w:rsidRDefault="00A5516A" w:rsidP="009153BA">
            <w:pPr>
              <w:pStyle w:val="Table"/>
              <w:jc w:val="center"/>
            </w:pPr>
          </w:p>
        </w:tc>
      </w:tr>
      <w:tr w:rsidR="00A5516A" w14:paraId="6616AEE9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</w:tcPr>
          <w:p w14:paraId="0E843BFE" w14:textId="77777777" w:rsidR="00A5516A" w:rsidRDefault="00A5516A" w:rsidP="009153BA">
            <w:pPr>
              <w:pStyle w:val="Table"/>
            </w:pPr>
          </w:p>
        </w:tc>
        <w:tc>
          <w:tcPr>
            <w:tcW w:w="720" w:type="dxa"/>
          </w:tcPr>
          <w:p w14:paraId="01FE3A19" w14:textId="77777777" w:rsidR="00A5516A" w:rsidRDefault="00A5516A" w:rsidP="009153BA">
            <w:pPr>
              <w:pStyle w:val="Table"/>
              <w:jc w:val="center"/>
            </w:pPr>
          </w:p>
        </w:tc>
        <w:tc>
          <w:tcPr>
            <w:tcW w:w="720" w:type="dxa"/>
          </w:tcPr>
          <w:p w14:paraId="110774C0" w14:textId="77777777" w:rsidR="00A5516A" w:rsidRDefault="00A5516A" w:rsidP="009153BA">
            <w:pPr>
              <w:pStyle w:val="Table"/>
              <w:jc w:val="center"/>
            </w:pPr>
          </w:p>
        </w:tc>
      </w:tr>
      <w:tr w:rsidR="00A5516A" w14:paraId="5717BA61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0F41043A" w14:textId="77777777" w:rsidR="00A5516A" w:rsidRDefault="00A5516A" w:rsidP="009153BA">
            <w:pPr>
              <w:pStyle w:val="Table"/>
            </w:pPr>
          </w:p>
        </w:tc>
        <w:tc>
          <w:tcPr>
            <w:tcW w:w="720" w:type="dxa"/>
          </w:tcPr>
          <w:p w14:paraId="4C4BE7E8" w14:textId="77777777" w:rsidR="00A5516A" w:rsidRDefault="00A5516A" w:rsidP="009153BA">
            <w:pPr>
              <w:pStyle w:val="Table"/>
              <w:jc w:val="center"/>
            </w:pPr>
          </w:p>
        </w:tc>
        <w:tc>
          <w:tcPr>
            <w:tcW w:w="720" w:type="dxa"/>
          </w:tcPr>
          <w:p w14:paraId="170C8A06" w14:textId="77777777" w:rsidR="00A5516A" w:rsidRDefault="00A5516A" w:rsidP="009153BA">
            <w:pPr>
              <w:pStyle w:val="Table"/>
              <w:jc w:val="center"/>
            </w:pPr>
          </w:p>
        </w:tc>
      </w:tr>
      <w:tr w:rsidR="00A5516A" w14:paraId="5F86CD94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0" w:type="dxa"/>
          </w:tcPr>
          <w:p w14:paraId="44560FE7" w14:textId="77777777" w:rsidR="00A5516A" w:rsidRDefault="00A5516A" w:rsidP="009153BA">
            <w:pPr>
              <w:pStyle w:val="Table"/>
            </w:pPr>
          </w:p>
        </w:tc>
        <w:tc>
          <w:tcPr>
            <w:tcW w:w="720" w:type="dxa"/>
          </w:tcPr>
          <w:p w14:paraId="34ACE3A4" w14:textId="77777777" w:rsidR="00A5516A" w:rsidRDefault="00A5516A" w:rsidP="009153BA">
            <w:pPr>
              <w:pStyle w:val="Table"/>
              <w:jc w:val="center"/>
            </w:pPr>
          </w:p>
        </w:tc>
        <w:tc>
          <w:tcPr>
            <w:tcW w:w="720" w:type="dxa"/>
          </w:tcPr>
          <w:p w14:paraId="67A5D26F" w14:textId="77777777" w:rsidR="00A5516A" w:rsidRDefault="00A5516A" w:rsidP="009153BA">
            <w:pPr>
              <w:pStyle w:val="Table"/>
              <w:jc w:val="center"/>
            </w:pPr>
          </w:p>
        </w:tc>
      </w:tr>
      <w:tr w:rsidR="00A5516A" w14:paraId="318A4685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51899E20" w14:textId="77777777" w:rsidR="00A5516A" w:rsidRDefault="00A5516A" w:rsidP="009153BA">
            <w:pPr>
              <w:pStyle w:val="Table"/>
            </w:pPr>
          </w:p>
        </w:tc>
        <w:tc>
          <w:tcPr>
            <w:tcW w:w="720" w:type="dxa"/>
          </w:tcPr>
          <w:p w14:paraId="27841907" w14:textId="77777777" w:rsidR="00A5516A" w:rsidRDefault="00A5516A" w:rsidP="009153BA">
            <w:pPr>
              <w:pStyle w:val="Table"/>
              <w:jc w:val="center"/>
            </w:pPr>
          </w:p>
        </w:tc>
        <w:tc>
          <w:tcPr>
            <w:tcW w:w="720" w:type="dxa"/>
          </w:tcPr>
          <w:p w14:paraId="11C0EE7F" w14:textId="77777777" w:rsidR="00A5516A" w:rsidRDefault="00A5516A" w:rsidP="009153BA">
            <w:pPr>
              <w:pStyle w:val="Table"/>
              <w:jc w:val="center"/>
            </w:pPr>
          </w:p>
        </w:tc>
      </w:tr>
      <w:tr w:rsidR="00A5516A" w14:paraId="1F87B2D3" w14:textId="77777777" w:rsidTr="009153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"/>
        </w:trPr>
        <w:tc>
          <w:tcPr>
            <w:tcW w:w="2160" w:type="dxa"/>
          </w:tcPr>
          <w:p w14:paraId="20C021A1" w14:textId="77777777" w:rsidR="00A5516A" w:rsidRDefault="00A5516A" w:rsidP="009153BA">
            <w:pPr>
              <w:pStyle w:val="Table"/>
            </w:pPr>
          </w:p>
        </w:tc>
        <w:tc>
          <w:tcPr>
            <w:tcW w:w="720" w:type="dxa"/>
          </w:tcPr>
          <w:p w14:paraId="05D6D1A4" w14:textId="77777777" w:rsidR="00A5516A" w:rsidRDefault="00A5516A" w:rsidP="009153BA">
            <w:pPr>
              <w:pStyle w:val="Table"/>
              <w:jc w:val="center"/>
            </w:pPr>
          </w:p>
        </w:tc>
        <w:tc>
          <w:tcPr>
            <w:tcW w:w="720" w:type="dxa"/>
          </w:tcPr>
          <w:p w14:paraId="1D35443E" w14:textId="77777777" w:rsidR="00A5516A" w:rsidRDefault="00A5516A" w:rsidP="009153BA">
            <w:pPr>
              <w:pStyle w:val="Table"/>
              <w:jc w:val="center"/>
            </w:pPr>
          </w:p>
        </w:tc>
      </w:tr>
      <w:tr w:rsidR="00A5516A" w14:paraId="7FA3E1C1" w14:textId="77777777" w:rsidTr="00915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0" w:type="dxa"/>
          </w:tcPr>
          <w:p w14:paraId="33E41A40" w14:textId="77777777" w:rsidR="00A5516A" w:rsidRDefault="00A5516A" w:rsidP="009153BA">
            <w:pPr>
              <w:pStyle w:val="Table"/>
            </w:pPr>
          </w:p>
        </w:tc>
        <w:tc>
          <w:tcPr>
            <w:tcW w:w="720" w:type="dxa"/>
          </w:tcPr>
          <w:p w14:paraId="50CFDBAC" w14:textId="77777777" w:rsidR="00A5516A" w:rsidRDefault="00A5516A" w:rsidP="009153BA">
            <w:pPr>
              <w:pStyle w:val="Table"/>
              <w:jc w:val="center"/>
            </w:pPr>
          </w:p>
        </w:tc>
        <w:tc>
          <w:tcPr>
            <w:tcW w:w="720" w:type="dxa"/>
          </w:tcPr>
          <w:p w14:paraId="512B27D4" w14:textId="77777777" w:rsidR="00A5516A" w:rsidRDefault="00A5516A" w:rsidP="009153BA">
            <w:pPr>
              <w:pStyle w:val="Table"/>
              <w:jc w:val="center"/>
            </w:pPr>
          </w:p>
        </w:tc>
      </w:tr>
    </w:tbl>
    <w:p w14:paraId="4D189EFA" w14:textId="77777777" w:rsidR="00A5516A" w:rsidRDefault="00A5516A" w:rsidP="00A5516A">
      <w:pPr>
        <w:pStyle w:val="Table"/>
      </w:pPr>
      <w:r>
        <w:br w:type="page"/>
      </w:r>
    </w:p>
    <w:p w14:paraId="611D74DE" w14:textId="51ABFBEE" w:rsidR="00856332" w:rsidRDefault="00117C57" w:rsidP="00856332">
      <w:pPr>
        <w:pStyle w:val="Heading3"/>
        <w:jc w:val="center"/>
      </w:pPr>
      <w:r>
        <w:lastRenderedPageBreak/>
        <w:t>Exemplar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856332" w14:paraId="70090B30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42194051" w14:textId="51F85E29" w:rsidR="00856332" w:rsidRDefault="00117C57" w:rsidP="00076CC5">
            <w:pPr>
              <w:pStyle w:val="Table"/>
            </w:pPr>
            <w:r>
              <w:t>Exemplar</w:t>
            </w:r>
            <w:r w:rsidR="00856332">
              <w:t xml:space="preserve"> #</w:t>
            </w:r>
          </w:p>
        </w:tc>
        <w:tc>
          <w:tcPr>
            <w:tcW w:w="1795" w:type="dxa"/>
          </w:tcPr>
          <w:p w14:paraId="5DC52AD5" w14:textId="3653D2F3" w:rsidR="00856332" w:rsidRDefault="00117C57" w:rsidP="00117C57">
            <w:pPr>
              <w:pStyle w:val="Table"/>
              <w:jc w:val="right"/>
            </w:pPr>
            <w:r>
              <w:t xml:space="preserve"> # </w:t>
            </w:r>
            <w:r w:rsidR="00856332">
              <w:t>Enc</w:t>
            </w:r>
          </w:p>
        </w:tc>
      </w:tr>
    </w:tbl>
    <w:p w14:paraId="25FF1A2A" w14:textId="77777777" w:rsidR="00856332" w:rsidRDefault="00856332" w:rsidP="00856332">
      <w:pPr>
        <w:pStyle w:val="BaseFirstParagraph"/>
      </w:pPr>
    </w:p>
    <w:p w14:paraId="469B7C1F" w14:textId="77777777" w:rsidR="00856332" w:rsidRPr="00256C69" w:rsidRDefault="00856332" w:rsidP="00856332">
      <w:pPr>
        <w:pStyle w:val="BaseFirstParagraph"/>
        <w:rPr>
          <w:i/>
          <w:iCs/>
        </w:rPr>
      </w:pPr>
      <w:r w:rsidRPr="00256C69">
        <w:rPr>
          <w:i/>
          <w:iCs/>
        </w:rPr>
        <w:t>Item Appearance</w:t>
      </w:r>
    </w:p>
    <w:p w14:paraId="55F59A4F" w14:textId="3EC1AAB3" w:rsidR="00856332" w:rsidRPr="00256C69" w:rsidRDefault="00117C57" w:rsidP="00856332">
      <w:r>
        <w:t>Exemplar Value</w:t>
      </w:r>
    </w:p>
    <w:p w14:paraId="5566BAEA" w14:textId="4A2DBBDD" w:rsidR="00856332" w:rsidRDefault="00856332">
      <w:pPr>
        <w:ind w:firstLine="0"/>
        <w:contextualSpacing w:val="0"/>
      </w:pPr>
      <w:r>
        <w:br w:type="page"/>
      </w:r>
    </w:p>
    <w:p w14:paraId="5496DC45" w14:textId="07B221B3" w:rsidR="00856332" w:rsidRDefault="00117C57" w:rsidP="00856332">
      <w:pPr>
        <w:pStyle w:val="Heading3"/>
        <w:jc w:val="center"/>
      </w:pPr>
      <w:r>
        <w:lastRenderedPageBreak/>
        <w:t>Magic Weapon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856332" w14:paraId="27C91D24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3A8D1CD5" w14:textId="77777777" w:rsidR="00856332" w:rsidRDefault="00856332" w:rsidP="00076CC5">
            <w:pPr>
              <w:pStyle w:val="Table"/>
            </w:pPr>
            <w:r>
              <w:t>Type #</w:t>
            </w:r>
          </w:p>
        </w:tc>
        <w:tc>
          <w:tcPr>
            <w:tcW w:w="1795" w:type="dxa"/>
          </w:tcPr>
          <w:p w14:paraId="5297E215" w14:textId="10E7F363" w:rsidR="00856332" w:rsidRDefault="00117C57" w:rsidP="00117C57">
            <w:pPr>
              <w:pStyle w:val="Table"/>
              <w:jc w:val="right"/>
            </w:pPr>
            <w:r>
              <w:t xml:space="preserve"># </w:t>
            </w:r>
            <w:r w:rsidR="00856332">
              <w:t>Enc</w:t>
            </w:r>
          </w:p>
        </w:tc>
      </w:tr>
    </w:tbl>
    <w:p w14:paraId="696FBBED" w14:textId="77777777" w:rsidR="00856332" w:rsidRDefault="00856332" w:rsidP="00856332">
      <w:pPr>
        <w:pStyle w:val="BaseFirstParagraph"/>
      </w:pPr>
    </w:p>
    <w:p w14:paraId="7E8968BB" w14:textId="77777777" w:rsidR="00856332" w:rsidRPr="00256C69" w:rsidRDefault="00856332" w:rsidP="00856332">
      <w:pPr>
        <w:pStyle w:val="BaseFirstParagraph"/>
        <w:rPr>
          <w:i/>
          <w:iCs/>
        </w:rPr>
      </w:pPr>
      <w:r w:rsidRPr="00256C69">
        <w:rPr>
          <w:i/>
          <w:iCs/>
        </w:rPr>
        <w:t>Item Appearance</w:t>
      </w:r>
    </w:p>
    <w:p w14:paraId="7883D4E0" w14:textId="29DA25EB" w:rsidR="00076CC5" w:rsidRDefault="00856332" w:rsidP="00856332">
      <w:r>
        <w:t>Item Description</w:t>
      </w:r>
    </w:p>
    <w:p w14:paraId="30ED6A29" w14:textId="1E6F2BE2" w:rsidR="004B1FFF" w:rsidRPr="004B1FFF" w:rsidRDefault="004B1FFF" w:rsidP="004B1FFF">
      <w:pPr>
        <w:pStyle w:val="Hanging"/>
      </w:pPr>
      <w:r>
        <w:rPr>
          <w:b/>
          <w:bCs/>
        </w:rPr>
        <w:t>Ability:</w:t>
      </w:r>
      <w:r>
        <w:t xml:space="preserve"> Ability Description</w:t>
      </w:r>
    </w:p>
    <w:p w14:paraId="622A0B50" w14:textId="77777777" w:rsidR="00076CC5" w:rsidRDefault="00076CC5">
      <w:pPr>
        <w:ind w:firstLine="0"/>
        <w:contextualSpacing w:val="0"/>
      </w:pPr>
      <w:r>
        <w:br w:type="page"/>
      </w:r>
    </w:p>
    <w:p w14:paraId="0200DDC6" w14:textId="1B07B0CF" w:rsidR="00076CC5" w:rsidRDefault="00A77176" w:rsidP="00076CC5">
      <w:pPr>
        <w:pStyle w:val="Heading3"/>
        <w:jc w:val="center"/>
      </w:pPr>
      <w:r>
        <w:lastRenderedPageBreak/>
        <w:t>Magic Device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076CC5" w14:paraId="02FFDD7C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7648A302" w14:textId="2A1309BA" w:rsidR="00076CC5" w:rsidRDefault="00A77176" w:rsidP="009153BA">
            <w:pPr>
              <w:pStyle w:val="Table"/>
            </w:pPr>
            <w:r>
              <w:t>Device</w:t>
            </w:r>
            <w:r w:rsidR="00076CC5">
              <w:t xml:space="preserve"> #</w:t>
            </w:r>
          </w:p>
        </w:tc>
        <w:tc>
          <w:tcPr>
            <w:tcW w:w="1795" w:type="dxa"/>
          </w:tcPr>
          <w:p w14:paraId="5BA278C4" w14:textId="5156BAEE" w:rsidR="00076CC5" w:rsidRDefault="00A77176" w:rsidP="00A77176">
            <w:pPr>
              <w:pStyle w:val="Table"/>
              <w:jc w:val="right"/>
            </w:pPr>
            <w:r>
              <w:t xml:space="preserve"># </w:t>
            </w:r>
            <w:r w:rsidR="00076CC5">
              <w:t>Enc</w:t>
            </w:r>
          </w:p>
        </w:tc>
      </w:tr>
    </w:tbl>
    <w:p w14:paraId="2CE08F34" w14:textId="77777777" w:rsidR="00076CC5" w:rsidRDefault="00076CC5" w:rsidP="00076CC5">
      <w:pPr>
        <w:pStyle w:val="BaseFirstParagraph"/>
      </w:pPr>
    </w:p>
    <w:p w14:paraId="3DE2775D" w14:textId="77777777" w:rsidR="00076CC5" w:rsidRPr="00256C69" w:rsidRDefault="00076CC5" w:rsidP="00076CC5">
      <w:pPr>
        <w:pStyle w:val="BaseFirstParagraph"/>
        <w:rPr>
          <w:i/>
          <w:iCs/>
        </w:rPr>
      </w:pPr>
      <w:r w:rsidRPr="00256C69">
        <w:rPr>
          <w:i/>
          <w:iCs/>
        </w:rPr>
        <w:t>Item Appearance</w:t>
      </w:r>
    </w:p>
    <w:p w14:paraId="340A017A" w14:textId="77777777" w:rsidR="00076CC5" w:rsidRPr="00256C69" w:rsidRDefault="00076CC5" w:rsidP="00076CC5">
      <w:r>
        <w:t>Item Description</w:t>
      </w:r>
    </w:p>
    <w:p w14:paraId="5173AF05" w14:textId="7EE7853A" w:rsidR="00076CC5" w:rsidRDefault="00076CC5">
      <w:pPr>
        <w:ind w:firstLine="0"/>
        <w:contextualSpacing w:val="0"/>
      </w:pPr>
      <w:r>
        <w:br w:type="page"/>
      </w:r>
    </w:p>
    <w:p w14:paraId="73572A48" w14:textId="3BBCAB28" w:rsidR="00076CC5" w:rsidRDefault="00A77176" w:rsidP="00076CC5">
      <w:pPr>
        <w:pStyle w:val="Heading3"/>
        <w:jc w:val="center"/>
      </w:pPr>
      <w:proofErr w:type="spellStart"/>
      <w:r>
        <w:lastRenderedPageBreak/>
        <w:t>Elixer</w:t>
      </w:r>
      <w:proofErr w:type="spellEnd"/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076CC5" w14:paraId="1D9A0568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71FDFFB1" w14:textId="58CE9968" w:rsidR="00076CC5" w:rsidRDefault="00A77176" w:rsidP="009153BA">
            <w:pPr>
              <w:pStyle w:val="Table"/>
            </w:pPr>
            <w:proofErr w:type="spellStart"/>
            <w:r>
              <w:t>Elixer</w:t>
            </w:r>
            <w:proofErr w:type="spellEnd"/>
            <w:r w:rsidR="00076CC5">
              <w:t xml:space="preserve"> #</w:t>
            </w:r>
          </w:p>
        </w:tc>
        <w:tc>
          <w:tcPr>
            <w:tcW w:w="1795" w:type="dxa"/>
          </w:tcPr>
          <w:p w14:paraId="38472D1A" w14:textId="01AA1D1B" w:rsidR="00076CC5" w:rsidRDefault="00A77176" w:rsidP="00A77176">
            <w:pPr>
              <w:pStyle w:val="Table"/>
              <w:jc w:val="right"/>
            </w:pPr>
            <w:r>
              <w:t xml:space="preserve"># </w:t>
            </w:r>
            <w:r w:rsidR="00076CC5">
              <w:t>Enc</w:t>
            </w:r>
          </w:p>
        </w:tc>
      </w:tr>
    </w:tbl>
    <w:p w14:paraId="38CE1AC8" w14:textId="77777777" w:rsidR="00076CC5" w:rsidRDefault="00076CC5" w:rsidP="00076CC5">
      <w:pPr>
        <w:pStyle w:val="BaseFirstParagraph"/>
      </w:pPr>
    </w:p>
    <w:p w14:paraId="55E646BE" w14:textId="77777777" w:rsidR="00076CC5" w:rsidRPr="00256C69" w:rsidRDefault="00076CC5" w:rsidP="00076CC5">
      <w:pPr>
        <w:pStyle w:val="BaseFirstParagraph"/>
        <w:rPr>
          <w:i/>
          <w:iCs/>
        </w:rPr>
      </w:pPr>
      <w:r w:rsidRPr="00256C69">
        <w:rPr>
          <w:i/>
          <w:iCs/>
        </w:rPr>
        <w:t>Item Appearance</w:t>
      </w:r>
    </w:p>
    <w:p w14:paraId="7E34C9ED" w14:textId="77777777" w:rsidR="00076CC5" w:rsidRPr="00256C69" w:rsidRDefault="00076CC5" w:rsidP="00076CC5">
      <w:r>
        <w:t>Item Description</w:t>
      </w:r>
    </w:p>
    <w:p w14:paraId="12EEEF18" w14:textId="4A33804F" w:rsidR="00076CC5" w:rsidRDefault="00076CC5">
      <w:pPr>
        <w:ind w:firstLine="0"/>
        <w:contextualSpacing w:val="0"/>
      </w:pPr>
      <w:r>
        <w:br w:type="page"/>
      </w:r>
    </w:p>
    <w:p w14:paraId="651D7052" w14:textId="77777777" w:rsidR="00076CC5" w:rsidRDefault="00076CC5" w:rsidP="00076CC5">
      <w:pPr>
        <w:pStyle w:val="Heading3"/>
        <w:jc w:val="center"/>
      </w:pPr>
      <w:r>
        <w:lastRenderedPageBreak/>
        <w:t>Item Name</w:t>
      </w:r>
    </w:p>
    <w:tbl>
      <w:tblPr>
        <w:tblStyle w:val="WWNTable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076CC5" w14:paraId="5DEE17E2" w14:textId="77777777" w:rsidTr="00915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356AE3AA" w14:textId="77777777" w:rsidR="00076CC5" w:rsidRDefault="00076CC5" w:rsidP="009153BA">
            <w:pPr>
              <w:pStyle w:val="Table"/>
            </w:pPr>
            <w:r>
              <w:t>Type #</w:t>
            </w:r>
          </w:p>
        </w:tc>
        <w:tc>
          <w:tcPr>
            <w:tcW w:w="1795" w:type="dxa"/>
          </w:tcPr>
          <w:p w14:paraId="60ACBD7C" w14:textId="77777777" w:rsidR="00076CC5" w:rsidRDefault="00076CC5" w:rsidP="009153BA">
            <w:pPr>
              <w:pStyle w:val="Table"/>
            </w:pPr>
            <w:r>
              <w:t>Enc</w:t>
            </w:r>
          </w:p>
        </w:tc>
      </w:tr>
    </w:tbl>
    <w:p w14:paraId="12173124" w14:textId="77777777" w:rsidR="00076CC5" w:rsidRDefault="00076CC5" w:rsidP="00076CC5">
      <w:pPr>
        <w:pStyle w:val="BaseFirstParagraph"/>
      </w:pPr>
    </w:p>
    <w:p w14:paraId="1EC4E51B" w14:textId="77777777" w:rsidR="00076CC5" w:rsidRPr="00256C69" w:rsidRDefault="00076CC5" w:rsidP="00076CC5">
      <w:pPr>
        <w:pStyle w:val="BaseFirstParagraph"/>
        <w:rPr>
          <w:i/>
          <w:iCs/>
        </w:rPr>
      </w:pPr>
      <w:r w:rsidRPr="00256C69">
        <w:rPr>
          <w:i/>
          <w:iCs/>
        </w:rPr>
        <w:t>Item Appearance</w:t>
      </w:r>
    </w:p>
    <w:p w14:paraId="02960B0A" w14:textId="77777777" w:rsidR="00076CC5" w:rsidRPr="00256C69" w:rsidRDefault="00076CC5" w:rsidP="00076CC5">
      <w:r>
        <w:t>Item Description</w:t>
      </w:r>
    </w:p>
    <w:p w14:paraId="34CE303D" w14:textId="77777777" w:rsidR="00856332" w:rsidRPr="00256C69" w:rsidRDefault="00856332" w:rsidP="00856332"/>
    <w:p w14:paraId="578CEE17" w14:textId="77777777" w:rsidR="00985E79" w:rsidRPr="007E2FAA" w:rsidRDefault="00985E79" w:rsidP="007E2FAA"/>
    <w:sectPr w:rsidR="00985E79" w:rsidRPr="007E2FAA" w:rsidSect="00E079FF">
      <w:type w:val="continuous"/>
      <w:pgSz w:w="4320" w:h="7200" w:code="261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424D" w14:textId="77777777" w:rsidR="00117C57" w:rsidRDefault="00117C57" w:rsidP="00117C57">
      <w:pPr>
        <w:spacing w:after="0" w:line="240" w:lineRule="auto"/>
      </w:pPr>
      <w:r>
        <w:separator/>
      </w:r>
    </w:p>
  </w:endnote>
  <w:endnote w:type="continuationSeparator" w:id="0">
    <w:p w14:paraId="2BFF130B" w14:textId="77777777" w:rsidR="00117C57" w:rsidRDefault="00117C57" w:rsidP="0011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-Light">
    <w:panose1 w:val="02000504000000020003"/>
    <w:charset w:val="00"/>
    <w:family w:val="modern"/>
    <w:notTrueType/>
    <w:pitch w:val="variable"/>
    <w:sig w:usb0="A00000AF" w:usb1="4000205B" w:usb2="00000000" w:usb3="00000000" w:csb0="00000093" w:csb1="00000000"/>
  </w:font>
  <w:font w:name="Bookmani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ofia Pro Light">
    <w:panose1 w:val="00000400000000000000"/>
    <w:charset w:val="00"/>
    <w:family w:val="modern"/>
    <w:notTrueType/>
    <w:pitch w:val="variable"/>
    <w:sig w:usb0="A00002AF" w:usb1="5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CC51" w14:textId="77777777" w:rsidR="00117C57" w:rsidRDefault="00117C57" w:rsidP="00117C57">
      <w:pPr>
        <w:spacing w:after="0" w:line="240" w:lineRule="auto"/>
      </w:pPr>
      <w:r>
        <w:separator/>
      </w:r>
    </w:p>
  </w:footnote>
  <w:footnote w:type="continuationSeparator" w:id="0">
    <w:p w14:paraId="4A731822" w14:textId="77777777" w:rsidR="00117C57" w:rsidRDefault="00117C57" w:rsidP="00117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AA"/>
    <w:rsid w:val="000308A8"/>
    <w:rsid w:val="00076CC5"/>
    <w:rsid w:val="0009070D"/>
    <w:rsid w:val="000C6AFF"/>
    <w:rsid w:val="00117C57"/>
    <w:rsid w:val="0018268A"/>
    <w:rsid w:val="00242523"/>
    <w:rsid w:val="00256C69"/>
    <w:rsid w:val="00270B00"/>
    <w:rsid w:val="00285F33"/>
    <w:rsid w:val="002C0878"/>
    <w:rsid w:val="002C49CD"/>
    <w:rsid w:val="002F4071"/>
    <w:rsid w:val="00300D81"/>
    <w:rsid w:val="00320C37"/>
    <w:rsid w:val="0037161C"/>
    <w:rsid w:val="003C1574"/>
    <w:rsid w:val="004157DB"/>
    <w:rsid w:val="004B013C"/>
    <w:rsid w:val="004B1FFF"/>
    <w:rsid w:val="0052117E"/>
    <w:rsid w:val="0052590E"/>
    <w:rsid w:val="00532DF4"/>
    <w:rsid w:val="0059433F"/>
    <w:rsid w:val="005E31A4"/>
    <w:rsid w:val="0061503E"/>
    <w:rsid w:val="00665AA0"/>
    <w:rsid w:val="006A57C8"/>
    <w:rsid w:val="006B6ABD"/>
    <w:rsid w:val="007C1D13"/>
    <w:rsid w:val="007E2FAA"/>
    <w:rsid w:val="00811128"/>
    <w:rsid w:val="008411E9"/>
    <w:rsid w:val="00856332"/>
    <w:rsid w:val="008C3DB3"/>
    <w:rsid w:val="009177BA"/>
    <w:rsid w:val="00985E79"/>
    <w:rsid w:val="009E07D0"/>
    <w:rsid w:val="009E5791"/>
    <w:rsid w:val="00A31EE2"/>
    <w:rsid w:val="00A47BDE"/>
    <w:rsid w:val="00A5516A"/>
    <w:rsid w:val="00A7188E"/>
    <w:rsid w:val="00A77176"/>
    <w:rsid w:val="00AA37A6"/>
    <w:rsid w:val="00BE0444"/>
    <w:rsid w:val="00BF088F"/>
    <w:rsid w:val="00BF4A44"/>
    <w:rsid w:val="00C16FE0"/>
    <w:rsid w:val="00C25CF9"/>
    <w:rsid w:val="00C55553"/>
    <w:rsid w:val="00C71FA1"/>
    <w:rsid w:val="00CA4E82"/>
    <w:rsid w:val="00DF7812"/>
    <w:rsid w:val="00E079FF"/>
    <w:rsid w:val="00E63134"/>
    <w:rsid w:val="00EA1BE9"/>
    <w:rsid w:val="00F10477"/>
    <w:rsid w:val="00F208A8"/>
    <w:rsid w:val="00F32215"/>
    <w:rsid w:val="00F7365F"/>
    <w:rsid w:val="00F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0511"/>
  <w15:chartTrackingRefBased/>
  <w15:docId w15:val="{DE35EB43-D0E1-4DD8-910D-175A4273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se"/>
    <w:qFormat/>
    <w:rsid w:val="004B013C"/>
    <w:pPr>
      <w:ind w:firstLine="360"/>
      <w:contextualSpacing/>
    </w:pPr>
    <w:rPr>
      <w:rFonts w:ascii="Cala-Light" w:hAnsi="Cala-Light"/>
      <w:spacing w:val="8"/>
      <w:kern w:val="4"/>
      <w:sz w:val="20"/>
    </w:rPr>
  </w:style>
  <w:style w:type="paragraph" w:styleId="Heading1">
    <w:name w:val="heading 1"/>
    <w:basedOn w:val="Normal"/>
    <w:next w:val="BaseFirstParagraph"/>
    <w:link w:val="Heading1Char"/>
    <w:uiPriority w:val="9"/>
    <w:qFormat/>
    <w:rsid w:val="0061503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mallCaps/>
      <w:sz w:val="56"/>
      <w:szCs w:val="32"/>
    </w:rPr>
  </w:style>
  <w:style w:type="paragraph" w:styleId="Heading2">
    <w:name w:val="heading 2"/>
    <w:basedOn w:val="Normal"/>
    <w:next w:val="BaseFirstParagraph"/>
    <w:link w:val="Heading2Char"/>
    <w:uiPriority w:val="9"/>
    <w:unhideWhenUsed/>
    <w:qFormat/>
    <w:rsid w:val="008C3DB3"/>
    <w:pPr>
      <w:keepNext/>
      <w:keepLines/>
      <w:widowControl w:val="0"/>
      <w:tabs>
        <w:tab w:val="left" w:pos="160"/>
        <w:tab w:val="left" w:pos="245"/>
      </w:tabs>
      <w:suppressAutoHyphens/>
      <w:autoSpaceDE w:val="0"/>
      <w:autoSpaceDN w:val="0"/>
      <w:adjustRightInd w:val="0"/>
      <w:spacing w:before="240" w:after="0" w:line="240" w:lineRule="auto"/>
      <w:ind w:firstLine="0"/>
      <w:textAlignment w:val="center"/>
      <w:textboxTightWrap w:val="allLines"/>
      <w:outlineLvl w:val="1"/>
    </w:pPr>
    <w:rPr>
      <w:rFonts w:eastAsiaTheme="majorEastAsia" w:cstheme="majorBidi"/>
      <w:smallCaps/>
      <w:spacing w:val="3"/>
      <w:sz w:val="52"/>
      <w:szCs w:val="30"/>
    </w:rPr>
  </w:style>
  <w:style w:type="paragraph" w:styleId="Heading3">
    <w:name w:val="heading 3"/>
    <w:basedOn w:val="Normal"/>
    <w:next w:val="BaseFirstParagraph"/>
    <w:link w:val="Heading3Char"/>
    <w:uiPriority w:val="9"/>
    <w:unhideWhenUsed/>
    <w:qFormat/>
    <w:rsid w:val="00DF7812"/>
    <w:pPr>
      <w:keepNext/>
      <w:widowControl w:val="0"/>
      <w:tabs>
        <w:tab w:val="left" w:pos="160"/>
      </w:tabs>
      <w:suppressAutoHyphens/>
      <w:autoSpaceDE w:val="0"/>
      <w:autoSpaceDN w:val="0"/>
      <w:adjustRightInd w:val="0"/>
      <w:spacing w:after="0" w:line="240" w:lineRule="auto"/>
      <w:ind w:firstLine="0"/>
      <w:textAlignment w:val="center"/>
      <w:outlineLvl w:val="2"/>
    </w:pPr>
    <w:rPr>
      <w:rFonts w:eastAsia="Times New Roman" w:cs="Bookmania-Regular"/>
      <w:b/>
      <w:smallCaps/>
      <w:spacing w:val="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812"/>
    <w:rPr>
      <w:rFonts w:ascii="Cala-Light" w:eastAsia="Times New Roman" w:hAnsi="Cala-Light" w:cs="Bookmania-Regular"/>
      <w:b/>
      <w:smallCaps/>
      <w:spacing w:val="1"/>
      <w:kern w:val="4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3DB3"/>
    <w:rPr>
      <w:rFonts w:ascii="Cala-Light" w:eastAsiaTheme="majorEastAsia" w:hAnsi="Cala-Light" w:cstheme="majorBidi"/>
      <w:smallCaps/>
      <w:spacing w:val="3"/>
      <w:kern w:val="4"/>
      <w:sz w:val="52"/>
      <w:szCs w:val="30"/>
    </w:rPr>
  </w:style>
  <w:style w:type="table" w:customStyle="1" w:styleId="WWNMonsterTable">
    <w:name w:val="WWN Monster Table"/>
    <w:basedOn w:val="TableNormal"/>
    <w:uiPriority w:val="99"/>
    <w:rsid w:val="005E31A4"/>
    <w:pPr>
      <w:spacing w:after="0" w:line="240" w:lineRule="auto"/>
    </w:pPr>
    <w:rPr>
      <w:rFonts w:eastAsiaTheme="minorEastAsia"/>
      <w:sz w:val="20"/>
    </w:rPr>
    <w:tblPr/>
    <w:tblStylePr w:type="firstRow">
      <w:rPr>
        <w:rFonts w:asciiTheme="minorHAnsi" w:hAnsiTheme="minorHAnsi"/>
        <w:b/>
        <w:sz w:val="20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1503E"/>
    <w:rPr>
      <w:rFonts w:ascii="Cala-Light" w:eastAsiaTheme="majorEastAsia" w:hAnsi="Cala-Light" w:cstheme="majorBidi"/>
      <w:b/>
      <w:smallCaps/>
      <w:kern w:val="4"/>
      <w:sz w:val="56"/>
      <w:szCs w:val="32"/>
    </w:rPr>
  </w:style>
  <w:style w:type="paragraph" w:styleId="Title">
    <w:name w:val="Title"/>
    <w:basedOn w:val="Normal"/>
    <w:next w:val="BaseFirstParagraph"/>
    <w:link w:val="TitleChar"/>
    <w:uiPriority w:val="10"/>
    <w:qFormat/>
    <w:rsid w:val="00C55553"/>
    <w:pPr>
      <w:spacing w:after="0" w:line="240" w:lineRule="auto"/>
      <w:ind w:firstLine="0"/>
      <w:jc w:val="center"/>
    </w:pPr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553"/>
    <w:rPr>
      <w:rFonts w:ascii="Candara" w:eastAsiaTheme="majorEastAsia" w:hAnsi="Candara" w:cstheme="majorBidi"/>
      <w:b/>
      <w:spacing w:val="-10"/>
      <w:kern w:val="28"/>
      <w:sz w:val="56"/>
      <w:szCs w:val="56"/>
    </w:rPr>
  </w:style>
  <w:style w:type="paragraph" w:customStyle="1" w:styleId="BaseFirstParagraph">
    <w:name w:val="Base First Paragraph"/>
    <w:basedOn w:val="Normal"/>
    <w:next w:val="Normal"/>
    <w:link w:val="BaseFirstParagraphChar"/>
    <w:qFormat/>
    <w:rsid w:val="003C1574"/>
    <w:pPr>
      <w:spacing w:after="0"/>
      <w:ind w:firstLine="0"/>
    </w:pPr>
  </w:style>
  <w:style w:type="paragraph" w:customStyle="1" w:styleId="TableHeading">
    <w:name w:val="Table Heading"/>
    <w:basedOn w:val="Normal"/>
    <w:link w:val="TableHeadingChar"/>
    <w:qFormat/>
    <w:rsid w:val="00F10477"/>
    <w:pPr>
      <w:spacing w:before="120" w:after="0"/>
      <w:ind w:firstLine="0"/>
      <w:jc w:val="center"/>
    </w:pPr>
    <w:rPr>
      <w:rFonts w:ascii="Sofia Pro Light" w:hAnsi="Sofia Pro Light"/>
      <w:b/>
      <w:sz w:val="24"/>
    </w:rPr>
  </w:style>
  <w:style w:type="character" w:customStyle="1" w:styleId="BaseFirstParagraphChar">
    <w:name w:val="Base First Paragraph Char"/>
    <w:basedOn w:val="DefaultParagraphFont"/>
    <w:link w:val="BaseFirstParagraph"/>
    <w:rsid w:val="003C1574"/>
    <w:rPr>
      <w:rFonts w:ascii="Cala-Light" w:hAnsi="Cala-Light"/>
      <w:kern w:val="4"/>
      <w:sz w:val="20"/>
    </w:rPr>
  </w:style>
  <w:style w:type="paragraph" w:customStyle="1" w:styleId="Table">
    <w:name w:val="Table"/>
    <w:basedOn w:val="TableHeading"/>
    <w:link w:val="TableChar"/>
    <w:autoRedefine/>
    <w:qFormat/>
    <w:rsid w:val="00076CC5"/>
    <w:pPr>
      <w:spacing w:before="0" w:line="240" w:lineRule="auto"/>
      <w:jc w:val="left"/>
    </w:pPr>
    <w:rPr>
      <w:b w:val="0"/>
      <w:sz w:val="18"/>
    </w:rPr>
  </w:style>
  <w:style w:type="character" w:customStyle="1" w:styleId="TableHeadingChar">
    <w:name w:val="Table Heading Char"/>
    <w:basedOn w:val="DefaultParagraphFont"/>
    <w:link w:val="TableHeading"/>
    <w:rsid w:val="00F10477"/>
    <w:rPr>
      <w:rFonts w:ascii="Sofia Pro Light" w:hAnsi="Sofia Pro Light"/>
      <w:b/>
      <w:kern w:val="4"/>
      <w:sz w:val="24"/>
    </w:rPr>
  </w:style>
  <w:style w:type="table" w:styleId="TableGrid">
    <w:name w:val="Table Grid"/>
    <w:basedOn w:val="TableNormal"/>
    <w:uiPriority w:val="39"/>
    <w:rsid w:val="0028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TableHeadingChar"/>
    <w:link w:val="Table"/>
    <w:rsid w:val="00076CC5"/>
    <w:rPr>
      <w:rFonts w:ascii="Sofia Pro Light" w:hAnsi="Sofia Pro Light"/>
      <w:b w:val="0"/>
      <w:spacing w:val="8"/>
      <w:kern w:val="4"/>
      <w:sz w:val="18"/>
    </w:rPr>
  </w:style>
  <w:style w:type="table" w:customStyle="1" w:styleId="WWNTable">
    <w:name w:val="WWN Table"/>
    <w:basedOn w:val="TableNormal"/>
    <w:uiPriority w:val="99"/>
    <w:rsid w:val="00A31EE2"/>
    <w:pPr>
      <w:spacing w:after="0" w:line="240" w:lineRule="auto"/>
    </w:pPr>
    <w:rPr>
      <w:rFonts w:ascii="Sofia Pro Light" w:hAnsi="Sofia Pro Light"/>
      <w:sz w:val="20"/>
    </w:rPr>
    <w:tblPr>
      <w:tblStyleRowBandSize w:val="1"/>
    </w:tblPr>
    <w:tcPr>
      <w:vAlign w:val="bottom"/>
    </w:tcPr>
    <w:tblStylePr w:type="firstRow">
      <w:pPr>
        <w:jc w:val="left"/>
      </w:pPr>
      <w:rPr>
        <w:rFonts w:ascii="Sofia Pro Light" w:hAnsi="Sofia Pro Light"/>
        <w:b/>
        <w:sz w:val="20"/>
      </w:rPr>
      <w:tblPr/>
      <w:tcPr>
        <w:tcBorders>
          <w:bottom w:val="single" w:sz="4" w:space="0" w:color="auto"/>
        </w:tcBorders>
        <w:vAlign w:val="center"/>
      </w:tcPr>
    </w:tblStylePr>
    <w:tblStylePr w:type="band1Horz">
      <w:rPr>
        <w:rFonts w:ascii="Sofia Pro Light" w:hAnsi="Sofia Pro Light"/>
        <w:sz w:val="20"/>
      </w:rPr>
      <w:tblPr/>
      <w:tcPr>
        <w:shd w:val="clear" w:color="auto" w:fill="E7E6E6" w:themeFill="background2"/>
      </w:tcPr>
    </w:tblStylePr>
    <w:tblStylePr w:type="band2Horz">
      <w:rPr>
        <w:rFonts w:ascii="Sofia Pro Light" w:hAnsi="Sofia Pro Light"/>
        <w:sz w:val="20"/>
      </w:rPr>
    </w:tblStylePr>
  </w:style>
  <w:style w:type="paragraph" w:customStyle="1" w:styleId="GMInfoBoxText">
    <w:name w:val="GM Info Box Text"/>
    <w:basedOn w:val="BaseFirstParagraph"/>
    <w:link w:val="GMInfoBoxTextChar"/>
    <w:qFormat/>
    <w:rsid w:val="0061503E"/>
    <w:pPr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shd w:val="clear" w:color="auto" w:fill="000000" w:themeFill="text1"/>
      <w:ind w:firstLine="360"/>
    </w:pPr>
    <w:rPr>
      <w:color w:val="FFFFFF" w:themeColor="background1"/>
    </w:rPr>
  </w:style>
  <w:style w:type="paragraph" w:customStyle="1" w:styleId="GMInfoBoxParagraph1">
    <w:name w:val="GM Info Box Paragraph 1"/>
    <w:basedOn w:val="GMInfoBoxText"/>
    <w:next w:val="GMInfoBoxText"/>
    <w:link w:val="GMInfoBoxParagraph1Char"/>
    <w:qFormat/>
    <w:rsid w:val="0061503E"/>
    <w:pPr>
      <w:ind w:firstLine="0"/>
    </w:pPr>
  </w:style>
  <w:style w:type="character" w:customStyle="1" w:styleId="GMInfoBoxTextChar">
    <w:name w:val="GM Info Box Text Char"/>
    <w:basedOn w:val="BaseFirstParagraphChar"/>
    <w:link w:val="GMInfoBoxText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GMInfoBoxHeading">
    <w:name w:val="GM Info Box Heading"/>
    <w:basedOn w:val="GMInfoBoxParagraph1"/>
    <w:next w:val="GMInfoBoxParagraph1"/>
    <w:link w:val="GMInfoBoxHeadingChar"/>
    <w:qFormat/>
    <w:rsid w:val="004B013C"/>
    <w:pPr>
      <w:jc w:val="center"/>
    </w:pPr>
    <w:rPr>
      <w:sz w:val="24"/>
    </w:rPr>
  </w:style>
  <w:style w:type="character" w:customStyle="1" w:styleId="GMInfoBoxParagraph1Char">
    <w:name w:val="GM Info Box Paragraph 1 Char"/>
    <w:basedOn w:val="GMInfoBoxTextChar"/>
    <w:link w:val="GMInfoBoxParagraph1"/>
    <w:rsid w:val="0061503E"/>
    <w:rPr>
      <w:rFonts w:ascii="Cala-Light" w:hAnsi="Cala-Light"/>
      <w:color w:val="FFFFFF" w:themeColor="background1"/>
      <w:kern w:val="4"/>
      <w:sz w:val="20"/>
      <w:shd w:val="clear" w:color="auto" w:fill="000000" w:themeFill="text1"/>
    </w:rPr>
  </w:style>
  <w:style w:type="paragraph" w:customStyle="1" w:styleId="Hanging">
    <w:name w:val="Hanging"/>
    <w:basedOn w:val="BaseFirstParagraph"/>
    <w:link w:val="HangingChar"/>
    <w:qFormat/>
    <w:rsid w:val="00270B00"/>
    <w:pPr>
      <w:ind w:left="360" w:hanging="360"/>
    </w:pPr>
  </w:style>
  <w:style w:type="character" w:customStyle="1" w:styleId="GMInfoBoxHeadingChar">
    <w:name w:val="GM Info Box Heading Char"/>
    <w:basedOn w:val="GMInfoBoxParagraph1Char"/>
    <w:link w:val="GMInfoBoxHeading"/>
    <w:rsid w:val="004B013C"/>
    <w:rPr>
      <w:rFonts w:ascii="Cala-Light" w:hAnsi="Cala-Light"/>
      <w:color w:val="FFFFFF" w:themeColor="background1"/>
      <w:spacing w:val="8"/>
      <w:kern w:val="4"/>
      <w:sz w:val="24"/>
      <w:shd w:val="clear" w:color="auto" w:fill="000000" w:themeFill="text1"/>
    </w:rPr>
  </w:style>
  <w:style w:type="table" w:customStyle="1" w:styleId="WWNSpellTitleTable">
    <w:name w:val="WWN Spell Title Table"/>
    <w:basedOn w:val="TableNormal"/>
    <w:uiPriority w:val="99"/>
    <w:rsid w:val="00A7188E"/>
    <w:pPr>
      <w:spacing w:after="0" w:line="240" w:lineRule="auto"/>
    </w:pPr>
    <w:tblPr/>
    <w:tblStylePr w:type="firstCol">
      <w:pPr>
        <w:jc w:val="left"/>
      </w:pPr>
      <w:rPr>
        <w:rFonts w:ascii="Cala-Light" w:hAnsi="Cala-Light"/>
        <w:b/>
        <w:sz w:val="24"/>
      </w:rPr>
      <w:tblPr/>
      <w:tcPr>
        <w:vAlign w:val="bottom"/>
      </w:tcPr>
    </w:tblStylePr>
    <w:tblStylePr w:type="lastCol">
      <w:pPr>
        <w:jc w:val="right"/>
      </w:pPr>
      <w:rPr>
        <w:rFonts w:ascii="Cala-Light" w:hAnsi="Cala-Light"/>
        <w:b/>
        <w:sz w:val="16"/>
      </w:rPr>
    </w:tblStylePr>
  </w:style>
  <w:style w:type="character" w:customStyle="1" w:styleId="HangingChar">
    <w:name w:val="Hanging Char"/>
    <w:basedOn w:val="BaseFirstParagraphChar"/>
    <w:link w:val="Hanging"/>
    <w:rsid w:val="00270B00"/>
    <w:rPr>
      <w:rFonts w:ascii="Cala-Light" w:hAnsi="Cala-Light"/>
      <w:spacing w:val="8"/>
      <w:kern w:val="4"/>
      <w:sz w:val="20"/>
    </w:rPr>
  </w:style>
  <w:style w:type="table" w:styleId="PlainTable2">
    <w:name w:val="Plain Table 2"/>
    <w:basedOn w:val="TableNormal"/>
    <w:uiPriority w:val="42"/>
    <w:rsid w:val="00A31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WWNCustomShading">
    <w:name w:val="WWN CustomShading"/>
    <w:basedOn w:val="TableNormal"/>
    <w:uiPriority w:val="99"/>
    <w:rsid w:val="00F7365F"/>
    <w:rPr>
      <w:rFonts w:ascii="Sofia Pro Light" w:hAnsi="Sofia Pro Light"/>
      <w:sz w:val="18"/>
    </w:rPr>
    <w:tblPr>
      <w:tblStyleRowBandSize w:val="1"/>
    </w:tblPr>
    <w:tcPr>
      <w:shd w:val="clear" w:color="auto" w:fill="auto"/>
    </w:tcPr>
    <w:tblStylePr w:type="firstRow">
      <w:pPr>
        <w:jc w:val="center"/>
      </w:pPr>
      <w:rPr>
        <w:rFonts w:ascii="Sofia Pro Light" w:hAnsi="Sofia Pro Light"/>
        <w:b/>
        <w:bCs/>
        <w:sz w:val="18"/>
      </w:rPr>
      <w:tblPr/>
      <w:tcPr>
        <w:tcBorders>
          <w:bottom w:val="single" w:sz="4" w:space="0" w:color="auto"/>
        </w:tcBorders>
        <w:vAlign w:val="bottom"/>
      </w:tcPr>
    </w:tblStylePr>
    <w:tblStylePr w:type="lastRow">
      <w:pPr>
        <w:jc w:val="center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pPr>
        <w:jc w:val="left"/>
      </w:pPr>
      <w:rPr>
        <w:rFonts w:ascii="Sofia Pro Light" w:hAnsi="Sofia Pro Light"/>
        <w:b w:val="0"/>
        <w:bCs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band2Horz">
      <w:pPr>
        <w:jc w:val="center"/>
      </w:pPr>
      <w:rPr>
        <w:rFonts w:ascii="Sofia Pro Light" w:hAnsi="Sofia Pro Light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NationalInfoboxHanging">
    <w:name w:val="National Infobox Hanging"/>
    <w:basedOn w:val="Hanging"/>
    <w:link w:val="NationalInfoboxHangingChar"/>
    <w:autoRedefine/>
    <w:qFormat/>
    <w:rsid w:val="0037161C"/>
    <w:pPr>
      <w:pBdr>
        <w:top w:val="single" w:sz="4" w:space="1" w:color="auto"/>
      </w:pBdr>
      <w:shd w:val="clear" w:color="auto" w:fill="E7E6E6" w:themeFill="background2"/>
      <w:ind w:left="144" w:hanging="144"/>
    </w:pPr>
  </w:style>
  <w:style w:type="character" w:customStyle="1" w:styleId="NationalInfoboxHangingChar">
    <w:name w:val="National Infobox Hanging Char"/>
    <w:basedOn w:val="DefaultParagraphFont"/>
    <w:link w:val="NationalInfoboxHanging"/>
    <w:rsid w:val="0037161C"/>
    <w:rPr>
      <w:rFonts w:ascii="Cala-Light" w:hAnsi="Cala-Light"/>
      <w:spacing w:val="8"/>
      <w:kern w:val="4"/>
      <w:sz w:val="20"/>
      <w:shd w:val="clear" w:color="auto" w:fill="E7E6E6" w:themeFill="background2"/>
    </w:rPr>
  </w:style>
  <w:style w:type="paragraph" w:styleId="Header">
    <w:name w:val="header"/>
    <w:basedOn w:val="Normal"/>
    <w:link w:val="HeaderChar"/>
    <w:uiPriority w:val="99"/>
    <w:unhideWhenUsed/>
    <w:rsid w:val="0011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57"/>
    <w:rPr>
      <w:rFonts w:ascii="Cala-Light" w:hAnsi="Cala-Light"/>
      <w:spacing w:val="8"/>
      <w:kern w:val="4"/>
      <w:sz w:val="20"/>
    </w:rPr>
  </w:style>
  <w:style w:type="paragraph" w:styleId="Footer">
    <w:name w:val="footer"/>
    <w:basedOn w:val="Normal"/>
    <w:link w:val="FooterChar"/>
    <w:uiPriority w:val="99"/>
    <w:unhideWhenUsed/>
    <w:rsid w:val="00117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57"/>
    <w:rPr>
      <w:rFonts w:ascii="Cala-Light" w:hAnsi="Cala-Light"/>
      <w:spacing w:val="8"/>
      <w:kern w:val="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orm\OneDrive\Documents\Custom%20Office%20Templates\WWN_Template_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WWN_Template_02.dotx</Template>
  <TotalTime>18</TotalTime>
  <Pages>8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Dworman</dc:creator>
  <cp:keywords/>
  <dc:description/>
  <cp:lastModifiedBy>Alex Dworman</cp:lastModifiedBy>
  <cp:revision>16</cp:revision>
  <dcterms:created xsi:type="dcterms:W3CDTF">2021-11-11T19:04:00Z</dcterms:created>
  <dcterms:modified xsi:type="dcterms:W3CDTF">2021-11-11T19:22:00Z</dcterms:modified>
</cp:coreProperties>
</file>